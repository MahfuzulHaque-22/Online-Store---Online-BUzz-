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4013" w14:textId="3769727A" w:rsidR="008B1BD4" w:rsidRPr="000D04C3" w:rsidRDefault="00A9575F" w:rsidP="00812F9B">
      <w:pPr>
        <w:pStyle w:val="Title"/>
        <w:ind w:left="720"/>
        <w:rPr>
          <w:b/>
          <w:bCs/>
          <w:color w:val="FFFFFF" w:themeColor="background1"/>
          <w:sz w:val="72"/>
          <w:szCs w:val="56"/>
        </w:rPr>
      </w:pPr>
      <w:r w:rsidRPr="000D04C3">
        <w:rPr>
          <w:b/>
          <w:bCs/>
          <w:color w:val="FFFFFF" w:themeColor="background1"/>
          <w:sz w:val="72"/>
          <w:szCs w:val="5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34FC05" wp14:editId="3FE68DB3">
                <wp:simplePos x="0" y="0"/>
                <wp:positionH relativeFrom="page">
                  <wp:align>left</wp:align>
                </wp:positionH>
                <wp:positionV relativeFrom="paragraph">
                  <wp:posOffset>-671885</wp:posOffset>
                </wp:positionV>
                <wp:extent cx="7775906" cy="1660525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5906" cy="166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E794CA" id="Rectangle 5" o:spid="_x0000_s1026" style="position:absolute;margin-left:0;margin-top:-52.9pt;width:612.3pt;height:130.75pt;z-index:-25165312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" fillcolor="#082a4a [2404]" stroked="f">
                <v:textbox inset=",7.2pt,,7.2pt"/>
                <w10:wrap anchorx="page"/>
              </v:rect>
            </w:pict>
          </mc:Fallback>
        </mc:AlternateContent>
      </w:r>
      <w:r w:rsidR="00812F9B">
        <w:rPr>
          <w:b/>
          <w:bCs/>
          <w:color w:val="FFFFFF" w:themeColor="background1"/>
          <w:sz w:val="72"/>
          <w:szCs w:val="56"/>
        </w:rPr>
        <w:t xml:space="preserve">  </w:t>
      </w:r>
      <w:r w:rsidR="000A7682">
        <w:rPr>
          <w:b/>
          <w:bCs/>
          <w:color w:val="FFFFFF" w:themeColor="background1"/>
          <w:sz w:val="72"/>
          <w:szCs w:val="56"/>
        </w:rPr>
        <w:t xml:space="preserve">          </w:t>
      </w:r>
      <w:r w:rsidR="00812F9B">
        <w:rPr>
          <w:b/>
          <w:bCs/>
          <w:color w:val="FFFFFF" w:themeColor="background1"/>
          <w:sz w:val="72"/>
          <w:szCs w:val="56"/>
        </w:rPr>
        <w:t xml:space="preserve"> </w:t>
      </w:r>
      <w:r w:rsidRPr="000D04C3">
        <w:rPr>
          <w:b/>
          <w:bCs/>
          <w:color w:val="FFFFFF" w:themeColor="background1"/>
          <w:sz w:val="72"/>
          <w:szCs w:val="56"/>
        </w:rPr>
        <w:t>Online B</w:t>
      </w:r>
      <w:r w:rsidR="003A2676">
        <w:rPr>
          <w:b/>
          <w:bCs/>
          <w:color w:val="FFFFFF" w:themeColor="background1"/>
          <w:sz w:val="72"/>
          <w:szCs w:val="56"/>
        </w:rPr>
        <w:t>u</w:t>
      </w:r>
      <w:r w:rsidR="003975E7">
        <w:rPr>
          <w:b/>
          <w:bCs/>
          <w:color w:val="FFFFFF" w:themeColor="background1"/>
          <w:sz w:val="72"/>
          <w:szCs w:val="56"/>
        </w:rPr>
        <w:t>z</w:t>
      </w:r>
      <w:r w:rsidR="003A2676">
        <w:rPr>
          <w:b/>
          <w:bCs/>
          <w:color w:val="FFFFFF" w:themeColor="background1"/>
          <w:sz w:val="72"/>
          <w:szCs w:val="56"/>
        </w:rPr>
        <w:t>Z</w:t>
      </w:r>
    </w:p>
    <w:p w14:paraId="235B395E" w14:textId="7DB49387" w:rsidR="00A9575F" w:rsidRDefault="00A9575F" w:rsidP="00A9575F"/>
    <w:p w14:paraId="138C8DB8" w14:textId="421C2D0A" w:rsidR="00A9575F" w:rsidRPr="00812F9B" w:rsidRDefault="00A9575F" w:rsidP="00A9575F">
      <w:pPr>
        <w:pStyle w:val="ListParagraph"/>
        <w:numPr>
          <w:ilvl w:val="0"/>
          <w:numId w:val="17"/>
        </w:numPr>
        <w:rPr>
          <w:b/>
          <w:bCs/>
        </w:rPr>
      </w:pPr>
      <w:r w:rsidRPr="00812F9B">
        <w:rPr>
          <w:b/>
          <w:bCs/>
        </w:rPr>
        <w:t xml:space="preserve">Online Job </w:t>
      </w:r>
    </w:p>
    <w:p w14:paraId="4DF89D6B" w14:textId="55E1B60B" w:rsidR="00A9575F" w:rsidRPr="00812F9B" w:rsidRDefault="00A9575F" w:rsidP="00A9575F">
      <w:pPr>
        <w:pStyle w:val="ListParagraph"/>
        <w:numPr>
          <w:ilvl w:val="0"/>
          <w:numId w:val="17"/>
        </w:numPr>
        <w:rPr>
          <w:b/>
          <w:bCs/>
        </w:rPr>
      </w:pPr>
      <w:r w:rsidRPr="00812F9B">
        <w:rPr>
          <w:b/>
          <w:bCs/>
        </w:rPr>
        <w:t>Online Shopping</w:t>
      </w:r>
    </w:p>
    <w:p w14:paraId="4F11AB3F" w14:textId="795D94D6" w:rsidR="00A9575F" w:rsidRPr="00812F9B" w:rsidRDefault="00A9575F" w:rsidP="00A9575F">
      <w:pPr>
        <w:pStyle w:val="ListParagraph"/>
        <w:numPr>
          <w:ilvl w:val="0"/>
          <w:numId w:val="17"/>
        </w:numPr>
        <w:rPr>
          <w:b/>
          <w:bCs/>
        </w:rPr>
      </w:pPr>
      <w:r w:rsidRPr="00812F9B">
        <w:rPr>
          <w:b/>
          <w:bCs/>
        </w:rPr>
        <w:t>Online Health Care</w:t>
      </w:r>
    </w:p>
    <w:p w14:paraId="1623C9CF" w14:textId="6A525DCC" w:rsidR="00A9575F" w:rsidRPr="00812F9B" w:rsidRDefault="00A9575F" w:rsidP="00A9575F">
      <w:pPr>
        <w:pStyle w:val="ListParagraph"/>
        <w:numPr>
          <w:ilvl w:val="0"/>
          <w:numId w:val="17"/>
        </w:numPr>
        <w:rPr>
          <w:b/>
          <w:bCs/>
        </w:rPr>
      </w:pPr>
      <w:r w:rsidRPr="00812F9B">
        <w:rPr>
          <w:b/>
          <w:bCs/>
        </w:rPr>
        <w:t>Online Lib</w:t>
      </w:r>
      <w:r w:rsidR="000D04C3" w:rsidRPr="00812F9B">
        <w:rPr>
          <w:b/>
          <w:bCs/>
        </w:rPr>
        <w:t>rary</w:t>
      </w:r>
    </w:p>
    <w:p w14:paraId="74E53804" w14:textId="45C59654" w:rsidR="000D04C3" w:rsidRPr="00812F9B" w:rsidRDefault="000D04C3" w:rsidP="00A9575F">
      <w:pPr>
        <w:pStyle w:val="ListParagraph"/>
        <w:numPr>
          <w:ilvl w:val="0"/>
          <w:numId w:val="17"/>
        </w:numPr>
        <w:rPr>
          <w:b/>
          <w:bCs/>
        </w:rPr>
      </w:pPr>
      <w:r w:rsidRPr="00812F9B">
        <w:rPr>
          <w:b/>
          <w:bCs/>
        </w:rPr>
        <w:t>Online Pay</w:t>
      </w:r>
    </w:p>
    <w:p w14:paraId="6CA22C77" w14:textId="507DCA32" w:rsidR="00A9575F" w:rsidRPr="00812F9B" w:rsidRDefault="000D04C3" w:rsidP="00A9575F">
      <w:pPr>
        <w:pStyle w:val="ListParagraph"/>
        <w:numPr>
          <w:ilvl w:val="0"/>
          <w:numId w:val="17"/>
        </w:numPr>
        <w:rPr>
          <w:b/>
          <w:bCs/>
        </w:rPr>
      </w:pPr>
      <w:r w:rsidRPr="00812F9B">
        <w:rPr>
          <w:b/>
          <w:bCs/>
        </w:rPr>
        <w:t>Online Friend Zoon</w:t>
      </w:r>
    </w:p>
    <w:p w14:paraId="4054F105" w14:textId="6C909CBC" w:rsidR="000F6A1D" w:rsidRPr="007808C2" w:rsidRDefault="00A9575F" w:rsidP="00A9575F">
      <w:pPr>
        <w:pStyle w:val="Heading1"/>
        <w:pBdr>
          <w:top w:val="single" w:sz="4" w:space="0" w:color="BBC0C5" w:themeColor="text1" w:themeTint="66"/>
        </w:pBdr>
      </w:pPr>
      <w:r>
        <w:t xml:space="preserve">Objective </w:t>
      </w:r>
    </w:p>
    <w:p w14:paraId="15AF17AC" w14:textId="53C8288B" w:rsidR="000F6A1D" w:rsidRPr="0028344E" w:rsidRDefault="000F6A1D" w:rsidP="00B52526">
      <w:pPr>
        <w:pStyle w:val="checklistindent"/>
      </w:pPr>
    </w:p>
    <w:p w14:paraId="792BE691" w14:textId="0ED45887" w:rsidR="00620425" w:rsidRDefault="00C31526" w:rsidP="00812F9B">
      <w:pPr>
        <w:pStyle w:val="checklistindent"/>
        <w:jc w:val="both"/>
        <w:rPr>
          <w:sz w:val="24"/>
          <w:szCs w:val="28"/>
        </w:rPr>
      </w:pPr>
      <w:sdt>
        <w:sdtPr>
          <w:rPr>
            <w:b/>
            <w:color w:val="0B3964" w:themeColor="accent1"/>
          </w:rPr>
          <w:id w:val="1006796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0D04C3" w:rsidRPr="00812F9B">
        <w:rPr>
          <w:sz w:val="24"/>
          <w:szCs w:val="28"/>
        </w:rPr>
        <w:t>Online Bu</w:t>
      </w:r>
      <w:r w:rsidR="003975E7" w:rsidRPr="00812F9B">
        <w:rPr>
          <w:sz w:val="24"/>
          <w:szCs w:val="28"/>
        </w:rPr>
        <w:t>zz</w:t>
      </w:r>
      <w:r w:rsidR="000D04C3" w:rsidRPr="00812F9B">
        <w:rPr>
          <w:sz w:val="24"/>
          <w:szCs w:val="28"/>
        </w:rPr>
        <w:t xml:space="preserve"> is a </w:t>
      </w:r>
      <w:r w:rsidR="001918E1" w:rsidRPr="00812F9B">
        <w:rPr>
          <w:sz w:val="24"/>
          <w:szCs w:val="28"/>
        </w:rPr>
        <w:t xml:space="preserve"> </w:t>
      </w:r>
      <w:r w:rsidR="000D04C3" w:rsidRPr="00812F9B">
        <w:rPr>
          <w:sz w:val="24"/>
          <w:szCs w:val="28"/>
        </w:rPr>
        <w:t xml:space="preserve"> JAVA based </w:t>
      </w:r>
      <w:r w:rsidR="008A451A" w:rsidRPr="00812F9B">
        <w:rPr>
          <w:sz w:val="24"/>
          <w:szCs w:val="28"/>
        </w:rPr>
        <w:t>Project,</w:t>
      </w:r>
      <w:r w:rsidR="003975E7" w:rsidRPr="00812F9B">
        <w:rPr>
          <w:sz w:val="24"/>
          <w:szCs w:val="28"/>
        </w:rPr>
        <w:t xml:space="preserve"> </w:t>
      </w:r>
      <w:r w:rsidR="008A451A" w:rsidRPr="00812F9B">
        <w:rPr>
          <w:sz w:val="24"/>
          <w:szCs w:val="28"/>
        </w:rPr>
        <w:t>which</w:t>
      </w:r>
      <w:r w:rsidR="000D04C3" w:rsidRPr="00812F9B">
        <w:rPr>
          <w:sz w:val="24"/>
          <w:szCs w:val="28"/>
        </w:rPr>
        <w:t xml:space="preserve"> i</w:t>
      </w:r>
      <w:r w:rsidR="003975E7" w:rsidRPr="00812F9B">
        <w:rPr>
          <w:sz w:val="24"/>
          <w:szCs w:val="28"/>
        </w:rPr>
        <w:t xml:space="preserve">s enable to make most of works easier and </w:t>
      </w:r>
      <w:r w:rsidR="00A1789F" w:rsidRPr="00812F9B">
        <w:rPr>
          <w:sz w:val="24"/>
          <w:szCs w:val="28"/>
        </w:rPr>
        <w:t>make lifestyle more comfort</w:t>
      </w:r>
      <w:r w:rsidR="00FC372B" w:rsidRPr="00812F9B">
        <w:rPr>
          <w:sz w:val="24"/>
          <w:szCs w:val="28"/>
        </w:rPr>
        <w:t>.</w:t>
      </w:r>
      <w:r w:rsidR="001918E1" w:rsidRPr="00812F9B">
        <w:rPr>
          <w:sz w:val="24"/>
          <w:szCs w:val="28"/>
        </w:rPr>
        <w:t xml:space="preserve"> It </w:t>
      </w:r>
      <w:r w:rsidR="008A451A" w:rsidRPr="00812F9B">
        <w:rPr>
          <w:sz w:val="24"/>
          <w:szCs w:val="28"/>
        </w:rPr>
        <w:t>helps</w:t>
      </w:r>
      <w:r w:rsidR="001918E1" w:rsidRPr="00812F9B">
        <w:rPr>
          <w:sz w:val="24"/>
          <w:szCs w:val="28"/>
        </w:rPr>
        <w:t xml:space="preserve"> the user in job </w:t>
      </w:r>
      <w:r w:rsidR="008A451A" w:rsidRPr="00812F9B">
        <w:rPr>
          <w:sz w:val="24"/>
          <w:szCs w:val="28"/>
        </w:rPr>
        <w:t>Section,</w:t>
      </w:r>
      <w:r w:rsidR="001918E1" w:rsidRPr="00812F9B">
        <w:rPr>
          <w:sz w:val="24"/>
          <w:szCs w:val="28"/>
        </w:rPr>
        <w:t xml:space="preserve"> if a user </w:t>
      </w:r>
      <w:r w:rsidR="008A451A" w:rsidRPr="00812F9B">
        <w:rPr>
          <w:sz w:val="24"/>
          <w:szCs w:val="28"/>
        </w:rPr>
        <w:t>needs</w:t>
      </w:r>
      <w:r w:rsidR="001918E1" w:rsidRPr="00812F9B">
        <w:rPr>
          <w:sz w:val="24"/>
          <w:szCs w:val="28"/>
        </w:rPr>
        <w:t xml:space="preserve"> to find a </w:t>
      </w:r>
      <w:r w:rsidR="008A451A" w:rsidRPr="00812F9B">
        <w:rPr>
          <w:b/>
          <w:bCs/>
          <w:sz w:val="24"/>
          <w:szCs w:val="28"/>
        </w:rPr>
        <w:t>J</w:t>
      </w:r>
      <w:r w:rsidR="001918E1" w:rsidRPr="00812F9B">
        <w:rPr>
          <w:b/>
          <w:bCs/>
          <w:sz w:val="24"/>
          <w:szCs w:val="28"/>
        </w:rPr>
        <w:t>ob</w:t>
      </w:r>
      <w:r w:rsidR="001918E1" w:rsidRPr="00812F9B">
        <w:rPr>
          <w:sz w:val="24"/>
          <w:szCs w:val="28"/>
        </w:rPr>
        <w:t xml:space="preserve"> then it’s a best way. For </w:t>
      </w:r>
      <w:r w:rsidR="008A451A" w:rsidRPr="00812F9B">
        <w:rPr>
          <w:b/>
          <w:bCs/>
          <w:sz w:val="24"/>
          <w:szCs w:val="28"/>
        </w:rPr>
        <w:t>S</w:t>
      </w:r>
      <w:r w:rsidR="001918E1" w:rsidRPr="00812F9B">
        <w:rPr>
          <w:b/>
          <w:bCs/>
          <w:sz w:val="24"/>
          <w:szCs w:val="28"/>
        </w:rPr>
        <w:t>hopping</w:t>
      </w:r>
      <w:r w:rsidR="001918E1" w:rsidRPr="00812F9B">
        <w:rPr>
          <w:sz w:val="24"/>
          <w:szCs w:val="28"/>
        </w:rPr>
        <w:t xml:space="preserve"> it is one of the </w:t>
      </w:r>
      <w:r w:rsidR="008A451A" w:rsidRPr="00812F9B">
        <w:rPr>
          <w:sz w:val="24"/>
          <w:szCs w:val="28"/>
        </w:rPr>
        <w:t>second-best</w:t>
      </w:r>
      <w:r w:rsidR="001918E1" w:rsidRPr="00812F9B">
        <w:rPr>
          <w:sz w:val="24"/>
          <w:szCs w:val="28"/>
        </w:rPr>
        <w:t xml:space="preserve"> </w:t>
      </w:r>
      <w:r w:rsidR="008A451A" w:rsidRPr="00812F9B">
        <w:rPr>
          <w:sz w:val="24"/>
          <w:szCs w:val="28"/>
        </w:rPr>
        <w:t>sides</w:t>
      </w:r>
      <w:r w:rsidR="001918E1" w:rsidRPr="00812F9B">
        <w:rPr>
          <w:sz w:val="24"/>
          <w:szCs w:val="28"/>
        </w:rPr>
        <w:t xml:space="preserve"> to buy what need, it’s also a project which help the user in Medical </w:t>
      </w:r>
      <w:r w:rsidR="008A451A" w:rsidRPr="00812F9B">
        <w:rPr>
          <w:sz w:val="24"/>
          <w:szCs w:val="28"/>
        </w:rPr>
        <w:t>path,</w:t>
      </w:r>
      <w:r w:rsidR="001918E1" w:rsidRPr="00812F9B">
        <w:rPr>
          <w:sz w:val="24"/>
          <w:szCs w:val="28"/>
        </w:rPr>
        <w:t xml:space="preserve"> it will help the user to get need </w:t>
      </w:r>
      <w:r w:rsidR="008A451A" w:rsidRPr="00812F9B">
        <w:rPr>
          <w:sz w:val="24"/>
          <w:szCs w:val="28"/>
        </w:rPr>
        <w:t>help,</w:t>
      </w:r>
      <w:r w:rsidR="001918E1" w:rsidRPr="00812F9B">
        <w:rPr>
          <w:sz w:val="24"/>
          <w:szCs w:val="28"/>
        </w:rPr>
        <w:t xml:space="preserve"> information about </w:t>
      </w:r>
      <w:r w:rsidR="008A451A" w:rsidRPr="00812F9B">
        <w:rPr>
          <w:b/>
          <w:bCs/>
          <w:sz w:val="24"/>
          <w:szCs w:val="28"/>
        </w:rPr>
        <w:t>Medicine</w:t>
      </w:r>
      <w:r w:rsidR="008A451A" w:rsidRPr="00812F9B">
        <w:rPr>
          <w:sz w:val="24"/>
          <w:szCs w:val="28"/>
        </w:rPr>
        <w:t>, it</w:t>
      </w:r>
      <w:r w:rsidR="00A027A3" w:rsidRPr="00812F9B">
        <w:rPr>
          <w:sz w:val="24"/>
          <w:szCs w:val="28"/>
        </w:rPr>
        <w:t xml:space="preserve"> will help the user at many </w:t>
      </w:r>
      <w:r w:rsidR="008A451A" w:rsidRPr="00812F9B">
        <w:rPr>
          <w:sz w:val="24"/>
          <w:szCs w:val="28"/>
        </w:rPr>
        <w:t>ways</w:t>
      </w:r>
      <w:r w:rsidR="00A027A3" w:rsidRPr="00812F9B">
        <w:rPr>
          <w:sz w:val="24"/>
          <w:szCs w:val="28"/>
        </w:rPr>
        <w:t xml:space="preserve">. In this project we also have </w:t>
      </w:r>
      <w:r w:rsidR="00A027A3" w:rsidRPr="00812F9B">
        <w:rPr>
          <w:b/>
          <w:bCs/>
          <w:sz w:val="24"/>
          <w:szCs w:val="28"/>
        </w:rPr>
        <w:t>Libra</w:t>
      </w:r>
      <w:r w:rsidR="008A451A" w:rsidRPr="00812F9B">
        <w:rPr>
          <w:b/>
          <w:bCs/>
          <w:sz w:val="24"/>
          <w:szCs w:val="28"/>
        </w:rPr>
        <w:t xml:space="preserve">ry, </w:t>
      </w:r>
      <w:r w:rsidR="008A451A" w:rsidRPr="00812F9B">
        <w:rPr>
          <w:sz w:val="24"/>
          <w:szCs w:val="28"/>
        </w:rPr>
        <w:t xml:space="preserve">which will help a student in his education, we also have education section in library. Online </w:t>
      </w:r>
      <w:r w:rsidR="008A451A" w:rsidRPr="00812F9B">
        <w:rPr>
          <w:b/>
          <w:bCs/>
          <w:sz w:val="24"/>
          <w:szCs w:val="28"/>
        </w:rPr>
        <w:t>Pay</w:t>
      </w:r>
      <w:r w:rsidR="008A451A" w:rsidRPr="00812F9B">
        <w:rPr>
          <w:sz w:val="24"/>
          <w:szCs w:val="28"/>
        </w:rPr>
        <w:t xml:space="preserve"> is a section in which we ca pay bills; we also can use it in shopping and may other. </w:t>
      </w:r>
      <w:r w:rsidR="008A451A" w:rsidRPr="00812F9B">
        <w:rPr>
          <w:b/>
          <w:bCs/>
          <w:sz w:val="24"/>
          <w:szCs w:val="28"/>
        </w:rPr>
        <w:t>Friend-Zoon</w:t>
      </w:r>
      <w:r w:rsidR="008A451A" w:rsidRPr="00812F9B">
        <w:rPr>
          <w:sz w:val="24"/>
          <w:szCs w:val="28"/>
        </w:rPr>
        <w:t xml:space="preserve"> is one of most interesting part of this project, it is similar to Facebook, what’s app, it also makes relation by work as a wedding platform. </w:t>
      </w:r>
    </w:p>
    <w:p w14:paraId="0354E3D3" w14:textId="77777777" w:rsidR="000A7682" w:rsidRPr="008A451A" w:rsidRDefault="000A7682" w:rsidP="00812F9B">
      <w:pPr>
        <w:pStyle w:val="checklistindent"/>
        <w:jc w:val="both"/>
      </w:pPr>
    </w:p>
    <w:p w14:paraId="5F0062D6" w14:textId="77777777" w:rsidR="008A451A" w:rsidRPr="007808C2" w:rsidRDefault="008A451A" w:rsidP="008A451A">
      <w:pPr>
        <w:pStyle w:val="Heading1"/>
      </w:pPr>
      <w:r>
        <w:t>Development tools</w:t>
      </w:r>
    </w:p>
    <w:p w14:paraId="5D784323" w14:textId="08C48D2B" w:rsidR="00C3336C" w:rsidRPr="0028344E" w:rsidRDefault="00C31526" w:rsidP="00B52526">
      <w:pPr>
        <w:pStyle w:val="checklistindent"/>
      </w:pPr>
      <w:sdt>
        <w:sdtPr>
          <w:rPr>
            <w:b/>
            <w:color w:val="0B3964" w:themeColor="accent1"/>
          </w:rPr>
          <w:id w:val="1610928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8A451A">
        <w:t>Notepad++ for HTML</w:t>
      </w:r>
      <w:r w:rsidR="00C3336C" w:rsidRPr="0028344E">
        <w:t>.</w:t>
      </w:r>
    </w:p>
    <w:p w14:paraId="69B47FF6" w14:textId="55D2372D" w:rsidR="00C3336C" w:rsidRPr="0028344E" w:rsidRDefault="00C31526" w:rsidP="00B52526">
      <w:pPr>
        <w:pStyle w:val="checklistindent"/>
      </w:pPr>
      <w:sdt>
        <w:sdtPr>
          <w:rPr>
            <w:b/>
            <w:color w:val="0B3964" w:themeColor="accent1"/>
          </w:rPr>
          <w:id w:val="-17078718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8A451A">
        <w:t>NetBeans</w:t>
      </w:r>
      <w:r w:rsidR="00B14B4F">
        <w:t xml:space="preserve"> </w:t>
      </w:r>
      <w:r w:rsidR="008A451A">
        <w:t xml:space="preserve"> </w:t>
      </w:r>
    </w:p>
    <w:p w14:paraId="4C9DEFEF" w14:textId="17B7C812" w:rsidR="00A238F7" w:rsidRPr="0028344E" w:rsidRDefault="00C31526" w:rsidP="00B52526">
      <w:pPr>
        <w:pStyle w:val="checklistindent"/>
      </w:pPr>
      <w:sdt>
        <w:sdtPr>
          <w:rPr>
            <w:b/>
            <w:color w:val="0B3964" w:themeColor="accent1"/>
          </w:rPr>
          <w:id w:val="-194007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B14B4F">
        <w:t>Any IDE (Integrated development environment)</w:t>
      </w:r>
    </w:p>
    <w:p w14:paraId="620A8F6B" w14:textId="67544FC5" w:rsidR="00C3336C" w:rsidRPr="0028344E" w:rsidRDefault="00C31526" w:rsidP="00B52526">
      <w:pPr>
        <w:pStyle w:val="checklistindent"/>
      </w:pPr>
      <w:sdt>
        <w:sdtPr>
          <w:rPr>
            <w:b/>
            <w:color w:val="0B3964" w:themeColor="accent1"/>
          </w:rPr>
          <w:id w:val="-255130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B14B4F">
        <w:t xml:space="preserve">Codebooks for C++ </w:t>
      </w:r>
    </w:p>
    <w:p w14:paraId="69A77A9E" w14:textId="1EEC7250" w:rsidR="00B14B4F" w:rsidRDefault="00C31526" w:rsidP="00B14B4F">
      <w:pPr>
        <w:pStyle w:val="checklistindent"/>
      </w:pPr>
      <w:sdt>
        <w:sdtPr>
          <w:rPr>
            <w:b/>
            <w:color w:val="0B3964" w:themeColor="accent1"/>
          </w:rPr>
          <w:id w:val="128913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B14B4F">
        <w:t>JDK 1.8</w:t>
      </w:r>
    </w:p>
    <w:p w14:paraId="6FEA2686" w14:textId="40E21B84" w:rsidR="00B14B4F" w:rsidRDefault="00C31526" w:rsidP="00B14B4F">
      <w:pPr>
        <w:pStyle w:val="checklistindent"/>
      </w:pPr>
      <w:sdt>
        <w:sdtPr>
          <w:rPr>
            <w:b/>
            <w:color w:val="0B3964" w:themeColor="accent1"/>
          </w:rPr>
          <w:id w:val="-1693755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4B4F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B14B4F" w:rsidRPr="002C2461">
        <w:rPr>
          <w:b/>
          <w:color w:val="0B3964" w:themeColor="accent1"/>
        </w:rPr>
        <w:tab/>
      </w:r>
      <w:r w:rsidR="00B14B4F">
        <w:t>MySQL 5.5</w:t>
      </w:r>
    </w:p>
    <w:p w14:paraId="3D465F69" w14:textId="77777777" w:rsidR="000A7682" w:rsidRPr="0028344E" w:rsidRDefault="000A7682" w:rsidP="00B14B4F">
      <w:pPr>
        <w:pStyle w:val="checklistindent"/>
      </w:pPr>
    </w:p>
    <w:p w14:paraId="39DDC170" w14:textId="0CB52AEF" w:rsidR="00B7421E" w:rsidRPr="007808C2" w:rsidRDefault="00B14B4F" w:rsidP="007808C2">
      <w:pPr>
        <w:pStyle w:val="Heading1"/>
      </w:pPr>
      <w:r>
        <w:t xml:space="preserve">Front end &amp; back end </w:t>
      </w:r>
    </w:p>
    <w:p w14:paraId="0B52BFFB" w14:textId="68B3EEDC" w:rsidR="003F6EB6" w:rsidRPr="0028344E" w:rsidRDefault="00C31526" w:rsidP="00B52526">
      <w:pPr>
        <w:pStyle w:val="checklistindent"/>
      </w:pPr>
      <w:sdt>
        <w:sdtPr>
          <w:rPr>
            <w:b/>
            <w:color w:val="0B3964" w:themeColor="accent1"/>
          </w:rPr>
          <w:id w:val="-1714878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B14B4F">
        <w:t>Front End: JAVA swing</w:t>
      </w:r>
    </w:p>
    <w:p w14:paraId="787B5274" w14:textId="0AD6F408" w:rsidR="00021798" w:rsidRDefault="00C31526" w:rsidP="00B14B4F">
      <w:pPr>
        <w:pStyle w:val="checklistindent"/>
      </w:pPr>
      <w:sdt>
        <w:sdtPr>
          <w:rPr>
            <w:b/>
            <w:color w:val="0B3964" w:themeColor="accent1"/>
          </w:rPr>
          <w:id w:val="-1791660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B14B4F">
        <w:t>Back End: NO</w:t>
      </w:r>
      <w:r w:rsidR="00DB7D9F" w:rsidRPr="0028344E">
        <w:t xml:space="preserve"> </w:t>
      </w:r>
    </w:p>
    <w:p w14:paraId="735C8EE0" w14:textId="77777777" w:rsidR="000A7682" w:rsidRPr="0028344E" w:rsidRDefault="000A7682" w:rsidP="00B14B4F">
      <w:pPr>
        <w:pStyle w:val="checklistindent"/>
      </w:pPr>
    </w:p>
    <w:p w14:paraId="2E1714AB" w14:textId="74D02764" w:rsidR="00DD0721" w:rsidRPr="007808C2" w:rsidRDefault="00B14B4F" w:rsidP="007808C2">
      <w:pPr>
        <w:pStyle w:val="Heading1"/>
      </w:pPr>
      <w:r>
        <w:t>Database</w:t>
      </w:r>
    </w:p>
    <w:p w14:paraId="4680A695" w14:textId="77E6B125" w:rsidR="00B14B4F" w:rsidRDefault="00C31526" w:rsidP="00B14B4F">
      <w:pPr>
        <w:pStyle w:val="checklistindent"/>
      </w:pPr>
      <w:sdt>
        <w:sdtPr>
          <w:rPr>
            <w:b/>
            <w:color w:val="0B3964" w:themeColor="accent1"/>
          </w:rPr>
          <w:id w:val="-3101684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461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2C2461" w:rsidRPr="002C2461">
        <w:rPr>
          <w:b/>
          <w:color w:val="0B3964" w:themeColor="accent1"/>
        </w:rPr>
        <w:tab/>
      </w:r>
      <w:r w:rsidR="00B14B4F">
        <w:t>MySQL 5.5</w:t>
      </w:r>
    </w:p>
    <w:p w14:paraId="7FD173E6" w14:textId="77777777" w:rsidR="000A7682" w:rsidRDefault="00C31526" w:rsidP="000A7682">
      <w:pPr>
        <w:pStyle w:val="checklistindent"/>
        <w:rPr>
          <w:bCs/>
          <w:color w:val="0B3964" w:themeColor="accent1"/>
        </w:rPr>
      </w:pPr>
      <w:sdt>
        <w:sdtPr>
          <w:rPr>
            <w:b/>
            <w:color w:val="0B3964" w:themeColor="accent1"/>
          </w:rPr>
          <w:id w:val="-2098017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1F49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701F49">
        <w:rPr>
          <w:b/>
          <w:color w:val="0B3964" w:themeColor="accent1"/>
        </w:rPr>
        <w:t xml:space="preserve">  </w:t>
      </w:r>
      <w:r w:rsidR="00701F49">
        <w:rPr>
          <w:bCs/>
          <w:color w:val="0B3964" w:themeColor="accent1"/>
        </w:rPr>
        <w:t>WAMP 5.0</w:t>
      </w:r>
    </w:p>
    <w:p w14:paraId="75571698" w14:textId="3601D83D" w:rsidR="00701F49" w:rsidRDefault="00701F49" w:rsidP="000A7682">
      <w:pPr>
        <w:pStyle w:val="checklistindent"/>
        <w:rPr>
          <w:bCs/>
          <w:color w:val="0B3964" w:themeColor="accent1"/>
        </w:rPr>
      </w:pPr>
      <w:r>
        <w:rPr>
          <w:bCs/>
          <w:color w:val="0B3964" w:themeColor="accent1"/>
        </w:rPr>
        <w:t xml:space="preserve">This is a java core project, which database is </w:t>
      </w:r>
      <w:r w:rsidRPr="00701F49">
        <w:rPr>
          <w:b/>
          <w:color w:val="0B3964" w:themeColor="accent1"/>
        </w:rPr>
        <w:t>MySQL, WAMP, SQL</w:t>
      </w:r>
      <w:r>
        <w:rPr>
          <w:b/>
          <w:color w:val="0B3964" w:themeColor="accent1"/>
        </w:rPr>
        <w:t xml:space="preserve">. </w:t>
      </w:r>
    </w:p>
    <w:p w14:paraId="0E8F3D0B" w14:textId="5C6D26B3" w:rsidR="001847BF" w:rsidRDefault="00B14B4F">
      <w:pPr>
        <w:spacing w:before="0" w:after="0"/>
        <w:rPr>
          <w:bCs/>
          <w:color w:val="0B3964" w:themeColor="accent1"/>
        </w:rPr>
      </w:pPr>
      <w:r>
        <w:rPr>
          <w:bCs/>
          <w:color w:val="0B3964" w:themeColor="accent1"/>
        </w:rPr>
        <w:br w:type="page"/>
      </w:r>
    </w:p>
    <w:p w14:paraId="627288A7" w14:textId="77777777" w:rsidR="000A7682" w:rsidRDefault="000A7682">
      <w:pPr>
        <w:spacing w:before="0" w:after="0"/>
        <w:rPr>
          <w:bCs/>
          <w:color w:val="0B3964" w:themeColor="accent1"/>
        </w:rPr>
      </w:pPr>
    </w:p>
    <w:p w14:paraId="418CB352" w14:textId="77777777" w:rsidR="001847BF" w:rsidRDefault="001847BF">
      <w:pPr>
        <w:spacing w:before="0" w:after="0"/>
        <w:rPr>
          <w:bCs/>
          <w:color w:val="0B3964" w:themeColor="accent1"/>
        </w:rPr>
      </w:pPr>
    </w:p>
    <w:p w14:paraId="732B513B" w14:textId="1B5DE725" w:rsidR="00B14B4F" w:rsidRDefault="00B14B4F" w:rsidP="00B14B4F">
      <w:pPr>
        <w:pStyle w:val="Heading1"/>
      </w:pPr>
      <w:r>
        <w:t>Simi</w:t>
      </w:r>
      <w:r w:rsidR="00E948ED">
        <w:t>lar Available Application</w:t>
      </w:r>
    </w:p>
    <w:p w14:paraId="7C7933F4" w14:textId="69416B06" w:rsidR="00E948ED" w:rsidRPr="00E948ED" w:rsidRDefault="00E948ED" w:rsidP="00E948ED">
      <w:pPr>
        <w:pStyle w:val="ListParagraph"/>
        <w:numPr>
          <w:ilvl w:val="0"/>
          <w:numId w:val="18"/>
        </w:numPr>
        <w:jc w:val="center"/>
        <w:rPr>
          <w:b/>
          <w:bCs/>
          <w:sz w:val="22"/>
          <w:szCs w:val="22"/>
        </w:rPr>
      </w:pPr>
      <w:r w:rsidRPr="00E948ED">
        <w:rPr>
          <w:b/>
          <w:bCs/>
          <w:sz w:val="22"/>
          <w:szCs w:val="22"/>
        </w:rPr>
        <w:t>NO SIMILR APPLICATION FOUND, BUT THERE ARE SOME APPLICATIO AND SITES WHICH IS SIMILAR TO SOME OF PARTS.</w:t>
      </w:r>
    </w:p>
    <w:p w14:paraId="5FD82ADC" w14:textId="2107313D" w:rsidR="00B14B4F" w:rsidRPr="0028344E" w:rsidRDefault="00C31526" w:rsidP="00B14B4F">
      <w:pPr>
        <w:pStyle w:val="checklistindent"/>
      </w:pPr>
      <w:sdt>
        <w:sdtPr>
          <w:rPr>
            <w:b/>
            <w:color w:val="0B3964" w:themeColor="accent1"/>
          </w:rPr>
          <w:id w:val="1713691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4B4F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B14B4F" w:rsidRPr="002C2461">
        <w:rPr>
          <w:b/>
          <w:color w:val="0B3964" w:themeColor="accent1"/>
        </w:rPr>
        <w:tab/>
      </w:r>
      <w:r w:rsidR="00E948ED">
        <w:t>BD jobs, Freelancer</w:t>
      </w:r>
    </w:p>
    <w:p w14:paraId="02F11F74" w14:textId="12F318A7" w:rsidR="00B14B4F" w:rsidRDefault="00C31526" w:rsidP="00B14B4F">
      <w:pPr>
        <w:pStyle w:val="checklistindent"/>
      </w:pPr>
      <w:sdt>
        <w:sdtPr>
          <w:rPr>
            <w:b/>
            <w:color w:val="0B3964" w:themeColor="accent1"/>
          </w:rPr>
          <w:id w:val="-1828981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4B4F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B14B4F" w:rsidRPr="002C2461">
        <w:rPr>
          <w:b/>
          <w:color w:val="0B3964" w:themeColor="accent1"/>
        </w:rPr>
        <w:tab/>
      </w:r>
      <w:r w:rsidR="00E948ED">
        <w:t xml:space="preserve">Amazon, Daraz  </w:t>
      </w:r>
      <w:r w:rsidR="00B14B4F" w:rsidRPr="0028344E">
        <w:t xml:space="preserve"> </w:t>
      </w:r>
    </w:p>
    <w:p w14:paraId="2E8DEBB5" w14:textId="71E5AD05" w:rsidR="00E948ED" w:rsidRPr="0028344E" w:rsidRDefault="00C31526" w:rsidP="00E948ED">
      <w:pPr>
        <w:pStyle w:val="checklistindent"/>
      </w:pPr>
      <w:sdt>
        <w:sdtPr>
          <w:rPr>
            <w:b/>
            <w:color w:val="0B3964" w:themeColor="accent1"/>
          </w:rPr>
          <w:id w:val="-1723897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8ED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E948ED" w:rsidRPr="002C2461">
        <w:rPr>
          <w:b/>
          <w:color w:val="0B3964" w:themeColor="accent1"/>
        </w:rPr>
        <w:tab/>
      </w:r>
      <w:r w:rsidR="00E948ED">
        <w:t xml:space="preserve"> DIMC, Health Care</w:t>
      </w:r>
    </w:p>
    <w:p w14:paraId="159837ED" w14:textId="670E31D4" w:rsidR="00E948ED" w:rsidRPr="0028344E" w:rsidRDefault="00C31526" w:rsidP="00E948ED">
      <w:pPr>
        <w:pStyle w:val="checklistindent"/>
      </w:pPr>
      <w:sdt>
        <w:sdtPr>
          <w:rPr>
            <w:b/>
            <w:color w:val="0B3964" w:themeColor="accent1"/>
          </w:rPr>
          <w:id w:val="101080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8ED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E948ED" w:rsidRPr="002C2461">
        <w:rPr>
          <w:b/>
          <w:color w:val="0B3964" w:themeColor="accent1"/>
        </w:rPr>
        <w:tab/>
      </w:r>
      <w:r w:rsidR="00E948ED">
        <w:t>E-</w:t>
      </w:r>
      <w:r w:rsidR="00E948ED" w:rsidRPr="0028344E">
        <w:t xml:space="preserve"> </w:t>
      </w:r>
      <w:r w:rsidR="00E948ED">
        <w:t>Library, ByJuss</w:t>
      </w:r>
    </w:p>
    <w:p w14:paraId="7013D766" w14:textId="0DD3A767" w:rsidR="00E948ED" w:rsidRPr="0028344E" w:rsidRDefault="00C31526" w:rsidP="00E948ED">
      <w:pPr>
        <w:pStyle w:val="checklistindent"/>
      </w:pPr>
      <w:sdt>
        <w:sdtPr>
          <w:rPr>
            <w:b/>
            <w:color w:val="0B3964" w:themeColor="accent1"/>
          </w:rPr>
          <w:id w:val="-16550612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8ED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E948ED" w:rsidRPr="002C2461">
        <w:rPr>
          <w:b/>
          <w:color w:val="0B3964" w:themeColor="accent1"/>
        </w:rPr>
        <w:tab/>
      </w:r>
      <w:r w:rsidR="0087204E">
        <w:t>Bkash,</w:t>
      </w:r>
      <w:r w:rsidR="00E948ED">
        <w:t xml:space="preserve"> </w:t>
      </w:r>
      <w:r w:rsidR="0087204E">
        <w:t>Rocket, U- Pay</w:t>
      </w:r>
    </w:p>
    <w:p w14:paraId="06317A8C" w14:textId="4DC81FB0" w:rsidR="00E948ED" w:rsidRDefault="00C31526" w:rsidP="00701F49">
      <w:pPr>
        <w:pStyle w:val="checklistindent"/>
      </w:pPr>
      <w:sdt>
        <w:sdtPr>
          <w:rPr>
            <w:b/>
            <w:color w:val="0B3964" w:themeColor="accent1"/>
          </w:rPr>
          <w:id w:val="2067148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8ED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E948ED" w:rsidRPr="002C2461">
        <w:rPr>
          <w:b/>
          <w:color w:val="0B3964" w:themeColor="accent1"/>
        </w:rPr>
        <w:tab/>
      </w:r>
      <w:r w:rsidR="00701F49">
        <w:t>Facebook,</w:t>
      </w:r>
      <w:r w:rsidR="0087204E">
        <w:t xml:space="preserve"> What’s App</w:t>
      </w:r>
    </w:p>
    <w:p w14:paraId="1174870B" w14:textId="1ECB0F45" w:rsidR="001847BF" w:rsidRDefault="001847BF" w:rsidP="00701F49">
      <w:pPr>
        <w:pStyle w:val="checklistindent"/>
      </w:pPr>
    </w:p>
    <w:p w14:paraId="6F157FB6" w14:textId="77777777" w:rsidR="001847BF" w:rsidRPr="0028344E" w:rsidRDefault="001847BF" w:rsidP="00701F49">
      <w:pPr>
        <w:pStyle w:val="checklistindent"/>
      </w:pPr>
    </w:p>
    <w:p w14:paraId="77505D55" w14:textId="12B602DB" w:rsidR="00B14B4F" w:rsidRPr="007808C2" w:rsidRDefault="00701F49" w:rsidP="00B14B4F">
      <w:pPr>
        <w:pStyle w:val="Heading1"/>
      </w:pPr>
      <w:r>
        <w:t>Features</w:t>
      </w:r>
    </w:p>
    <w:p w14:paraId="61198EEC" w14:textId="57FEBAFC" w:rsidR="00B14B4F" w:rsidRPr="00701F49" w:rsidRDefault="00C31526" w:rsidP="00701F49">
      <w:pPr>
        <w:pStyle w:val="checklistindent"/>
        <w:rPr>
          <w:b/>
          <w:color w:val="0B3964" w:themeColor="accent1"/>
        </w:rPr>
      </w:pPr>
      <w:sdt>
        <w:sdtPr>
          <w:rPr>
            <w:b/>
            <w:color w:val="0B3964" w:themeColor="accent1"/>
          </w:rPr>
          <w:id w:val="528380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4B4F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B14B4F" w:rsidRPr="002C2461">
        <w:rPr>
          <w:b/>
          <w:color w:val="0B3964" w:themeColor="accent1"/>
        </w:rPr>
        <w:tab/>
      </w:r>
      <w:r w:rsidR="00701F49">
        <w:rPr>
          <w:b/>
          <w:color w:val="0B3964" w:themeColor="accent1"/>
        </w:rPr>
        <w:t xml:space="preserve">Find a job for almost every type of category  </w:t>
      </w:r>
    </w:p>
    <w:p w14:paraId="2C8CED0B" w14:textId="796087FC" w:rsidR="00B14B4F" w:rsidRDefault="00C31526" w:rsidP="00B14B4F">
      <w:pPr>
        <w:pStyle w:val="checklistindent"/>
        <w:rPr>
          <w:b/>
          <w:color w:val="0B3964" w:themeColor="accent1"/>
        </w:rPr>
      </w:pPr>
      <w:sdt>
        <w:sdtPr>
          <w:rPr>
            <w:b/>
            <w:color w:val="0B3964" w:themeColor="accent1"/>
          </w:rPr>
          <w:id w:val="-16484221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4B4F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B14B4F">
        <w:rPr>
          <w:b/>
          <w:color w:val="0B3964" w:themeColor="accent1"/>
        </w:rPr>
        <w:t xml:space="preserve">  </w:t>
      </w:r>
      <w:r w:rsidR="00701F49">
        <w:rPr>
          <w:b/>
          <w:color w:val="0B3964" w:themeColor="accent1"/>
        </w:rPr>
        <w:t xml:space="preserve">Easy shopping facilities  </w:t>
      </w:r>
    </w:p>
    <w:p w14:paraId="074DD38C" w14:textId="399ADC93" w:rsidR="00701F49" w:rsidRDefault="00C31526" w:rsidP="00B14B4F">
      <w:pPr>
        <w:pStyle w:val="checklistindent"/>
        <w:rPr>
          <w:b/>
          <w:color w:val="0B3964" w:themeColor="accent1"/>
        </w:rPr>
      </w:pPr>
      <w:sdt>
        <w:sdtPr>
          <w:rPr>
            <w:b/>
            <w:color w:val="0B3964" w:themeColor="accent1"/>
          </w:rPr>
          <w:id w:val="-6099719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1F49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701F49">
        <w:rPr>
          <w:b/>
          <w:color w:val="0B3964" w:themeColor="accent1"/>
        </w:rPr>
        <w:t xml:space="preserve">  </w:t>
      </w:r>
      <w:r w:rsidR="00CE5C9F">
        <w:rPr>
          <w:b/>
          <w:color w:val="0B3964" w:themeColor="accent1"/>
        </w:rPr>
        <w:t xml:space="preserve">Emergency / Urgent care application for health issue   </w:t>
      </w:r>
    </w:p>
    <w:p w14:paraId="336E4CA7" w14:textId="17189508" w:rsidR="00701F49" w:rsidRDefault="00C31526" w:rsidP="00B14B4F">
      <w:pPr>
        <w:pStyle w:val="checklistindent"/>
        <w:rPr>
          <w:b/>
          <w:color w:val="0B3964" w:themeColor="accent1"/>
        </w:rPr>
      </w:pPr>
      <w:sdt>
        <w:sdtPr>
          <w:rPr>
            <w:b/>
            <w:color w:val="0B3964" w:themeColor="accent1"/>
          </w:rPr>
          <w:id w:val="1392389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1F49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701F49">
        <w:rPr>
          <w:b/>
          <w:color w:val="0B3964" w:themeColor="accent1"/>
        </w:rPr>
        <w:t xml:space="preserve">  </w:t>
      </w:r>
      <w:r w:rsidR="00CE5C9F">
        <w:rPr>
          <w:b/>
          <w:color w:val="0B3964" w:themeColor="accent1"/>
        </w:rPr>
        <w:t xml:space="preserve">One of Best Education application to help a student   </w:t>
      </w:r>
    </w:p>
    <w:p w14:paraId="40F4DF6F" w14:textId="732CC7F4" w:rsidR="00701F49" w:rsidRDefault="00C31526" w:rsidP="00B14B4F">
      <w:pPr>
        <w:pStyle w:val="checklistindent"/>
        <w:rPr>
          <w:b/>
          <w:color w:val="0B3964" w:themeColor="accent1"/>
        </w:rPr>
      </w:pPr>
      <w:sdt>
        <w:sdtPr>
          <w:rPr>
            <w:b/>
            <w:color w:val="0B3964" w:themeColor="accent1"/>
          </w:rPr>
          <w:id w:val="442040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1F49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701F49">
        <w:rPr>
          <w:b/>
          <w:color w:val="0B3964" w:themeColor="accent1"/>
        </w:rPr>
        <w:t xml:space="preserve">  </w:t>
      </w:r>
      <w:r w:rsidR="00CE5C9F">
        <w:rPr>
          <w:b/>
          <w:color w:val="0B3964" w:themeColor="accent1"/>
        </w:rPr>
        <w:t xml:space="preserve">Pay a bill is lots easier and it have many types of paid methods </w:t>
      </w:r>
      <w:r w:rsidR="00701F49">
        <w:rPr>
          <w:b/>
          <w:color w:val="0B3964" w:themeColor="accent1"/>
        </w:rPr>
        <w:t xml:space="preserve">  </w:t>
      </w:r>
    </w:p>
    <w:p w14:paraId="5809BA6D" w14:textId="26D16B6B" w:rsidR="00701F49" w:rsidRDefault="00C31526" w:rsidP="00B14B4F">
      <w:pPr>
        <w:pStyle w:val="checklistindent"/>
        <w:rPr>
          <w:b/>
          <w:color w:val="0B3964" w:themeColor="accent1"/>
        </w:rPr>
      </w:pPr>
      <w:sdt>
        <w:sdtPr>
          <w:rPr>
            <w:b/>
            <w:color w:val="0B3964" w:themeColor="accent1"/>
          </w:rPr>
          <w:id w:val="277070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1F49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701F49">
        <w:rPr>
          <w:b/>
          <w:color w:val="0B3964" w:themeColor="accent1"/>
        </w:rPr>
        <w:t xml:space="preserve">  </w:t>
      </w:r>
      <w:r w:rsidR="00CE5C9F">
        <w:rPr>
          <w:b/>
          <w:color w:val="0B3964" w:themeColor="accent1"/>
        </w:rPr>
        <w:t>For every age it has a connecting side that could connect friends and relatives and love ones</w:t>
      </w:r>
    </w:p>
    <w:p w14:paraId="4B12BCEA" w14:textId="52CF272D" w:rsidR="001847BF" w:rsidRDefault="001847BF" w:rsidP="00B14B4F">
      <w:pPr>
        <w:pStyle w:val="checklistindent"/>
        <w:rPr>
          <w:b/>
          <w:color w:val="0B3964" w:themeColor="accent1"/>
        </w:rPr>
      </w:pPr>
    </w:p>
    <w:p w14:paraId="701ED6AA" w14:textId="77777777" w:rsidR="001847BF" w:rsidRDefault="001847BF" w:rsidP="00B14B4F">
      <w:pPr>
        <w:pStyle w:val="checklistindent"/>
        <w:rPr>
          <w:b/>
          <w:color w:val="0B3964" w:themeColor="accent1"/>
        </w:rPr>
      </w:pPr>
    </w:p>
    <w:p w14:paraId="7DA0CA6F" w14:textId="1BE27BD0" w:rsidR="00CE5C9F" w:rsidRDefault="00CE5C9F" w:rsidP="00B14B4F">
      <w:pPr>
        <w:pStyle w:val="checklistindent"/>
        <w:rPr>
          <w:b/>
          <w:color w:val="0B3964" w:themeColor="accent1"/>
        </w:rPr>
      </w:pPr>
    </w:p>
    <w:p w14:paraId="6DD79255" w14:textId="16D703DD" w:rsidR="00CE5C9F" w:rsidRDefault="00CE5C9F" w:rsidP="00CE5C9F">
      <w:pPr>
        <w:pStyle w:val="Heading1"/>
      </w:pPr>
      <w:r>
        <w:t>Requirement Analysis</w:t>
      </w:r>
    </w:p>
    <w:p w14:paraId="51BBEE88" w14:textId="77777777" w:rsidR="000A7682" w:rsidRPr="000A7682" w:rsidRDefault="000A7682" w:rsidP="000A7682"/>
    <w:p w14:paraId="2DE866A0" w14:textId="31BAA88E" w:rsidR="000619BB" w:rsidRPr="000A7682" w:rsidRDefault="00C31526" w:rsidP="000619BB">
      <w:pPr>
        <w:spacing w:before="0" w:after="0"/>
        <w:rPr>
          <w:b/>
          <w:color w:val="0B3964" w:themeColor="accent1"/>
          <w:sz w:val="24"/>
          <w:szCs w:val="28"/>
        </w:rPr>
      </w:pPr>
      <w:sdt>
        <w:sdtPr>
          <w:rPr>
            <w:b/>
            <w:color w:val="0B3964" w:themeColor="accent1"/>
            <w:sz w:val="24"/>
            <w:szCs w:val="28"/>
          </w:rPr>
          <w:id w:val="-1179569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7682" w:rsidRPr="000A7682">
            <w:rPr>
              <w:rFonts w:ascii="MS Gothic" w:eastAsia="MS Gothic" w:hAnsi="MS Gothic" w:hint="eastAsia"/>
              <w:b/>
              <w:color w:val="0B3964" w:themeColor="accent1"/>
              <w:sz w:val="24"/>
              <w:szCs w:val="28"/>
            </w:rPr>
            <w:t>☐</w:t>
          </w:r>
        </w:sdtContent>
      </w:sdt>
      <w:r w:rsidR="000619BB" w:rsidRPr="000A7682">
        <w:rPr>
          <w:b/>
          <w:color w:val="0B3964" w:themeColor="accent1"/>
          <w:sz w:val="24"/>
          <w:szCs w:val="28"/>
        </w:rPr>
        <w:t xml:space="preserve"> </w:t>
      </w:r>
      <w:r w:rsidR="00CE5C9F" w:rsidRPr="000A7682">
        <w:rPr>
          <w:b/>
          <w:color w:val="0B3964" w:themeColor="accent1"/>
          <w:sz w:val="24"/>
          <w:szCs w:val="28"/>
        </w:rPr>
        <w:t xml:space="preserve"> </w:t>
      </w:r>
      <w:r w:rsidR="000619BB" w:rsidRPr="000A7682">
        <w:rPr>
          <w:b/>
          <w:color w:val="0B3964" w:themeColor="accent1"/>
          <w:sz w:val="24"/>
          <w:szCs w:val="28"/>
        </w:rPr>
        <w:t>Hardware Requirements:</w:t>
      </w:r>
    </w:p>
    <w:p w14:paraId="60E11E8F" w14:textId="77777777" w:rsidR="000A7682" w:rsidRDefault="000A7682" w:rsidP="000619BB">
      <w:pPr>
        <w:spacing w:before="0" w:after="0"/>
        <w:rPr>
          <w:b/>
          <w:color w:val="0B3964" w:themeColor="accent1"/>
        </w:rPr>
      </w:pPr>
    </w:p>
    <w:p w14:paraId="41A3204A" w14:textId="4BAB9D6E" w:rsidR="000619BB" w:rsidRDefault="000619BB" w:rsidP="000619BB">
      <w:pPr>
        <w:pStyle w:val="ListParagraph"/>
        <w:numPr>
          <w:ilvl w:val="0"/>
          <w:numId w:val="19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PC with dual core or more processor</w:t>
      </w:r>
    </w:p>
    <w:p w14:paraId="1E26A4F8" w14:textId="77777777" w:rsidR="000619BB" w:rsidRPr="000619BB" w:rsidRDefault="000619BB" w:rsidP="000619BB">
      <w:pPr>
        <w:pStyle w:val="ListParagraph"/>
        <w:numPr>
          <w:ilvl w:val="0"/>
          <w:numId w:val="19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2 GB RAM or above</w:t>
      </w:r>
    </w:p>
    <w:p w14:paraId="37B30698" w14:textId="77777777" w:rsidR="000619BB" w:rsidRPr="000619BB" w:rsidRDefault="000619BB" w:rsidP="000619BB">
      <w:pPr>
        <w:pStyle w:val="ListParagraph"/>
        <w:numPr>
          <w:ilvl w:val="0"/>
          <w:numId w:val="19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180 GB Hard disk or above</w:t>
      </w:r>
    </w:p>
    <w:p w14:paraId="0D60ACCE" w14:textId="77777777" w:rsidR="000619BB" w:rsidRPr="000619BB" w:rsidRDefault="000619BB" w:rsidP="000619BB">
      <w:pPr>
        <w:pStyle w:val="ListParagraph"/>
        <w:numPr>
          <w:ilvl w:val="0"/>
          <w:numId w:val="19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Net connectivity</w:t>
      </w:r>
    </w:p>
    <w:p w14:paraId="0215BCE5" w14:textId="66C429C4" w:rsidR="00CE5C9F" w:rsidRPr="00701F49" w:rsidRDefault="00CE5C9F" w:rsidP="000619BB">
      <w:pPr>
        <w:pStyle w:val="checklistindent"/>
        <w:ind w:left="0" w:firstLine="0"/>
        <w:rPr>
          <w:b/>
          <w:color w:val="0B3964" w:themeColor="accent1"/>
        </w:rPr>
      </w:pPr>
    </w:p>
    <w:p w14:paraId="11E7BFE5" w14:textId="058DC555" w:rsidR="000619BB" w:rsidRDefault="00C31526" w:rsidP="000619BB">
      <w:pPr>
        <w:spacing w:before="0" w:after="0"/>
        <w:rPr>
          <w:b/>
          <w:color w:val="0B3964" w:themeColor="accent1"/>
        </w:rPr>
      </w:pPr>
      <w:sdt>
        <w:sdtPr>
          <w:rPr>
            <w:b/>
            <w:color w:val="0B3964" w:themeColor="accent1"/>
          </w:rPr>
          <w:id w:val="-429097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5C9F" w:rsidRPr="002C2461">
            <w:rPr>
              <w:rFonts w:ascii="MS Gothic" w:eastAsia="MS Gothic" w:hAnsi="MS Gothic" w:hint="eastAsia"/>
              <w:b/>
              <w:color w:val="0B3964" w:themeColor="accent1"/>
            </w:rPr>
            <w:t>☐</w:t>
          </w:r>
        </w:sdtContent>
      </w:sdt>
      <w:r w:rsidR="00CE5C9F">
        <w:rPr>
          <w:b/>
          <w:color w:val="0B3964" w:themeColor="accent1"/>
        </w:rPr>
        <w:t xml:space="preserve">  </w:t>
      </w:r>
      <w:r w:rsidR="000619BB" w:rsidRPr="000A7682">
        <w:rPr>
          <w:b/>
          <w:color w:val="0B3964" w:themeColor="accent1"/>
          <w:sz w:val="24"/>
          <w:szCs w:val="28"/>
        </w:rPr>
        <w:t>Software Requirements:</w:t>
      </w:r>
    </w:p>
    <w:p w14:paraId="2AD7FF2F" w14:textId="77777777" w:rsidR="000A7682" w:rsidRDefault="000A7682" w:rsidP="000619BB">
      <w:pPr>
        <w:spacing w:before="0" w:after="0"/>
        <w:rPr>
          <w:b/>
          <w:color w:val="0B3964" w:themeColor="accent1"/>
        </w:rPr>
      </w:pPr>
    </w:p>
    <w:p w14:paraId="20BB49BE" w14:textId="77777777" w:rsidR="000619BB" w:rsidRPr="000619BB" w:rsidRDefault="000619BB" w:rsidP="000619BB">
      <w:pPr>
        <w:pStyle w:val="ListParagraph"/>
        <w:numPr>
          <w:ilvl w:val="0"/>
          <w:numId w:val="20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NetBeans IDE 8.2</w:t>
      </w:r>
    </w:p>
    <w:p w14:paraId="1E737D32" w14:textId="77777777" w:rsidR="000619BB" w:rsidRPr="000619BB" w:rsidRDefault="000619BB" w:rsidP="000619BB">
      <w:pPr>
        <w:pStyle w:val="ListParagraph"/>
        <w:numPr>
          <w:ilvl w:val="0"/>
          <w:numId w:val="20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Notepad ++</w:t>
      </w:r>
    </w:p>
    <w:p w14:paraId="4E91F92C" w14:textId="77777777" w:rsidR="000619BB" w:rsidRPr="000619BB" w:rsidRDefault="000619BB" w:rsidP="000619BB">
      <w:pPr>
        <w:pStyle w:val="ListParagraph"/>
        <w:numPr>
          <w:ilvl w:val="0"/>
          <w:numId w:val="20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Code Blocks</w:t>
      </w:r>
    </w:p>
    <w:p w14:paraId="52E17E6A" w14:textId="77777777" w:rsidR="000619BB" w:rsidRPr="000619BB" w:rsidRDefault="000619BB" w:rsidP="000619BB">
      <w:pPr>
        <w:pStyle w:val="ListParagraph"/>
        <w:numPr>
          <w:ilvl w:val="0"/>
          <w:numId w:val="20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Photoshop</w:t>
      </w:r>
    </w:p>
    <w:p w14:paraId="73223AF9" w14:textId="77777777" w:rsidR="000619BB" w:rsidRPr="000619BB" w:rsidRDefault="000619BB" w:rsidP="000619BB">
      <w:pPr>
        <w:pStyle w:val="ListParagraph"/>
        <w:numPr>
          <w:ilvl w:val="0"/>
          <w:numId w:val="20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Microsoft word document</w:t>
      </w:r>
    </w:p>
    <w:p w14:paraId="2976250A" w14:textId="77777777" w:rsidR="000619BB" w:rsidRPr="000619BB" w:rsidRDefault="000619BB" w:rsidP="000619BB">
      <w:pPr>
        <w:pStyle w:val="ListParagraph"/>
        <w:numPr>
          <w:ilvl w:val="0"/>
          <w:numId w:val="20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Microsoft Excel Worksheet</w:t>
      </w:r>
    </w:p>
    <w:p w14:paraId="2F53AFEE" w14:textId="77777777" w:rsidR="000619BB" w:rsidRPr="000619BB" w:rsidRDefault="000619BB" w:rsidP="000619BB">
      <w:pPr>
        <w:pStyle w:val="ListParagraph"/>
        <w:numPr>
          <w:ilvl w:val="0"/>
          <w:numId w:val="20"/>
        </w:numPr>
        <w:spacing w:before="0" w:after="0"/>
        <w:rPr>
          <w:bCs/>
          <w:color w:val="0B3964" w:themeColor="accent1"/>
        </w:rPr>
      </w:pPr>
      <w:r w:rsidRPr="000619BB">
        <w:rPr>
          <w:bCs/>
          <w:color w:val="0B3964" w:themeColor="accent1"/>
        </w:rPr>
        <w:t>Operating System Windows</w:t>
      </w:r>
    </w:p>
    <w:p w14:paraId="6838387E" w14:textId="69BAED25" w:rsidR="000A7682" w:rsidRDefault="000A7682" w:rsidP="000A7682">
      <w:pPr>
        <w:tabs>
          <w:tab w:val="left" w:pos="2481"/>
        </w:tabs>
      </w:pPr>
    </w:p>
    <w:p w14:paraId="14B90FA9" w14:textId="77777777" w:rsidR="000A7682" w:rsidRPr="000A7682" w:rsidRDefault="000A7682" w:rsidP="000A7682">
      <w:pPr>
        <w:tabs>
          <w:tab w:val="left" w:pos="2481"/>
        </w:tabs>
      </w:pPr>
    </w:p>
    <w:p w14:paraId="453C7725" w14:textId="3188CD49" w:rsidR="003425A4" w:rsidRPr="007808C2" w:rsidRDefault="00B14B4F" w:rsidP="000A7682">
      <w:pPr>
        <w:pStyle w:val="Heading1"/>
      </w:pPr>
      <w:r w:rsidRPr="000A7682">
        <w:br w:type="page"/>
      </w:r>
      <w:r w:rsidR="003425A4">
        <w:lastRenderedPageBreak/>
        <w:t>Time Chart</w:t>
      </w:r>
    </w:p>
    <w:p w14:paraId="71F19951" w14:textId="1A9A7F45" w:rsidR="001847BF" w:rsidRDefault="001847BF" w:rsidP="003425A4">
      <w:pPr>
        <w:pStyle w:val="checklistindent"/>
        <w:ind w:left="0" w:firstLine="0"/>
        <w:rPr>
          <w:bCs/>
        </w:rPr>
      </w:pPr>
    </w:p>
    <w:p w14:paraId="34112860" w14:textId="1146A818" w:rsidR="000A7682" w:rsidRDefault="000A7682" w:rsidP="003425A4">
      <w:pPr>
        <w:pStyle w:val="checklistindent"/>
        <w:ind w:left="0" w:firstLine="0"/>
        <w:rPr>
          <w:bCs/>
        </w:rPr>
      </w:pPr>
    </w:p>
    <w:p w14:paraId="5EAB638E" w14:textId="77777777" w:rsidR="000A7682" w:rsidRDefault="000A7682" w:rsidP="003425A4">
      <w:pPr>
        <w:pStyle w:val="checklistindent"/>
        <w:ind w:left="0" w:firstLine="0"/>
        <w:rPr>
          <w:bCs/>
        </w:rPr>
      </w:pPr>
    </w:p>
    <w:p w14:paraId="66F84FC2" w14:textId="77777777" w:rsidR="003425A4" w:rsidRPr="00B14B4F" w:rsidRDefault="003425A4" w:rsidP="003425A4">
      <w:pPr>
        <w:pStyle w:val="checklistindent"/>
        <w:ind w:left="0" w:firstLine="0"/>
        <w:rPr>
          <w:bCs/>
        </w:rPr>
      </w:pPr>
    </w:p>
    <w:p w14:paraId="3A54BD78" w14:textId="6D64F80E" w:rsidR="00B14B4F" w:rsidRPr="0028344E" w:rsidRDefault="00B14B4F" w:rsidP="00B14B4F">
      <w:pPr>
        <w:pStyle w:val="checklistindent"/>
      </w:pPr>
    </w:p>
    <w:tbl>
      <w:tblPr>
        <w:tblW w:w="10577" w:type="dxa"/>
        <w:tblInd w:w="-1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0"/>
        <w:gridCol w:w="2589"/>
        <w:gridCol w:w="1641"/>
        <w:gridCol w:w="2070"/>
        <w:gridCol w:w="2657"/>
      </w:tblGrid>
      <w:tr w:rsidR="001847BF" w:rsidRPr="001847BF" w14:paraId="20358EEB" w14:textId="77777777" w:rsidTr="003160E9">
        <w:trPr>
          <w:trHeight w:val="841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2A4A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216B1" w14:textId="77777777" w:rsidR="001847BF" w:rsidRDefault="001847BF" w:rsidP="001847BF">
            <w:pPr>
              <w:pStyle w:val="checklistindent"/>
              <w:jc w:val="center"/>
              <w:rPr>
                <w:b/>
                <w:bCs/>
                <w:color w:val="FFFFFF" w:themeColor="background1"/>
              </w:rPr>
            </w:pPr>
          </w:p>
          <w:p w14:paraId="4CF61ECC" w14:textId="0B474EAE" w:rsidR="001847BF" w:rsidRPr="001847BF" w:rsidRDefault="001847BF" w:rsidP="001847BF">
            <w:pPr>
              <w:pStyle w:val="checklistindent"/>
              <w:jc w:val="center"/>
            </w:pPr>
            <w:r w:rsidRPr="001847BF">
              <w:rPr>
                <w:b/>
                <w:bCs/>
                <w:color w:val="FFFFFF" w:themeColor="background1"/>
              </w:rPr>
              <w:t>Dates: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2A4A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9EBCF" w14:textId="77777777" w:rsidR="001847BF" w:rsidRDefault="001847BF" w:rsidP="001847BF">
            <w:pPr>
              <w:pStyle w:val="checklistindent"/>
              <w:jc w:val="center"/>
              <w:rPr>
                <w:b/>
                <w:bCs/>
              </w:rPr>
            </w:pPr>
          </w:p>
          <w:p w14:paraId="19086848" w14:textId="6A4D67F4" w:rsidR="001847BF" w:rsidRPr="001847BF" w:rsidRDefault="001847BF" w:rsidP="001847BF">
            <w:pPr>
              <w:pStyle w:val="checklistindent"/>
              <w:jc w:val="center"/>
            </w:pPr>
            <w:r w:rsidRPr="001847BF">
              <w:rPr>
                <w:b/>
                <w:bCs/>
                <w:color w:val="FFFFFF" w:themeColor="background1"/>
              </w:rPr>
              <w:t>Activities: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2A4A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EBF63" w14:textId="77777777" w:rsidR="001847BF" w:rsidRDefault="001847BF" w:rsidP="001847BF">
            <w:pPr>
              <w:pStyle w:val="checklistindent"/>
              <w:jc w:val="center"/>
              <w:rPr>
                <w:b/>
                <w:bCs/>
                <w:color w:val="FFFFFF" w:themeColor="background1"/>
              </w:rPr>
            </w:pPr>
          </w:p>
          <w:p w14:paraId="72954268" w14:textId="3720F89F" w:rsidR="001847BF" w:rsidRPr="001847BF" w:rsidRDefault="001847BF" w:rsidP="001847BF">
            <w:pPr>
              <w:pStyle w:val="checklistindent"/>
              <w:jc w:val="center"/>
            </w:pPr>
            <w:r w:rsidRPr="001847BF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2A4A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20FDD" w14:textId="77777777" w:rsidR="001847BF" w:rsidRDefault="001847BF" w:rsidP="001847BF">
            <w:pPr>
              <w:pStyle w:val="checklistindent"/>
              <w:jc w:val="center"/>
              <w:rPr>
                <w:b/>
                <w:bCs/>
                <w:color w:val="FFFFFF" w:themeColor="background1"/>
              </w:rPr>
            </w:pPr>
          </w:p>
          <w:p w14:paraId="63218F15" w14:textId="1030E15B" w:rsidR="001847BF" w:rsidRPr="001847BF" w:rsidRDefault="001847BF" w:rsidP="001847BF">
            <w:pPr>
              <w:pStyle w:val="checklistindent"/>
              <w:jc w:val="center"/>
            </w:pPr>
            <w:r w:rsidRPr="001847BF">
              <w:rPr>
                <w:b/>
                <w:bCs/>
                <w:color w:val="FFFFFF" w:themeColor="background1"/>
              </w:rPr>
              <w:t>Working Day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2A4A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9F922" w14:textId="77777777" w:rsidR="003425A4" w:rsidRDefault="003425A4" w:rsidP="001847BF">
            <w:pPr>
              <w:pStyle w:val="checklistindent"/>
              <w:rPr>
                <w:b/>
                <w:bCs/>
                <w:color w:val="FFFFFF" w:themeColor="background1"/>
              </w:rPr>
            </w:pPr>
          </w:p>
          <w:p w14:paraId="197B09D9" w14:textId="73E6B632" w:rsidR="001847BF" w:rsidRPr="001847BF" w:rsidRDefault="003425A4" w:rsidP="001847BF">
            <w:pPr>
              <w:pStyle w:val="checklistindent"/>
            </w:pPr>
            <w:r>
              <w:rPr>
                <w:b/>
                <w:bCs/>
                <w:color w:val="FFFFFF" w:themeColor="background1"/>
              </w:rPr>
              <w:t xml:space="preserve">   </w:t>
            </w:r>
            <w:r w:rsidR="001847BF" w:rsidRPr="001847BF">
              <w:rPr>
                <w:b/>
                <w:bCs/>
                <w:color w:val="FFFFFF" w:themeColor="background1"/>
              </w:rPr>
              <w:t>Working Day Time</w:t>
            </w:r>
          </w:p>
        </w:tc>
      </w:tr>
      <w:tr w:rsidR="001847BF" w:rsidRPr="001847BF" w14:paraId="50F3D942" w14:textId="77777777" w:rsidTr="003160E9">
        <w:trPr>
          <w:trHeight w:val="624"/>
        </w:trPr>
        <w:tc>
          <w:tcPr>
            <w:tcW w:w="16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DE70D" w14:textId="77777777" w:rsidR="000A7682" w:rsidRDefault="000A7682" w:rsidP="000A7682">
            <w:pPr>
              <w:pStyle w:val="checklistindent"/>
              <w:jc w:val="center"/>
            </w:pPr>
          </w:p>
          <w:p w14:paraId="0AD8E82C" w14:textId="77777777" w:rsidR="000A7682" w:rsidRDefault="000A7682" w:rsidP="000A7682">
            <w:pPr>
              <w:pStyle w:val="checklistindent"/>
              <w:jc w:val="center"/>
            </w:pPr>
          </w:p>
          <w:p w14:paraId="10EF63FA" w14:textId="77777777" w:rsidR="000A7682" w:rsidRDefault="000A7682" w:rsidP="000A7682">
            <w:pPr>
              <w:pStyle w:val="checklistindent"/>
              <w:jc w:val="center"/>
            </w:pPr>
          </w:p>
          <w:p w14:paraId="41B892FB" w14:textId="3E4FA811" w:rsidR="001847BF" w:rsidRPr="001847BF" w:rsidRDefault="001847BF" w:rsidP="000A7682">
            <w:pPr>
              <w:pStyle w:val="checklistindent"/>
              <w:jc w:val="center"/>
              <w:rPr>
                <w:color w:val="99A1A9" w:themeColor="text1" w:themeTint="99"/>
              </w:rPr>
            </w:pPr>
            <w:r w:rsidRPr="001847BF">
              <w:t>29-12-19</w:t>
            </w:r>
          </w:p>
        </w:tc>
        <w:tc>
          <w:tcPr>
            <w:tcW w:w="25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B7735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1.Idea</w:t>
            </w:r>
          </w:p>
        </w:tc>
        <w:tc>
          <w:tcPr>
            <w:tcW w:w="16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905CB" w14:textId="095BC000" w:rsidR="001847BF" w:rsidRPr="001847BF" w:rsidRDefault="001847BF" w:rsidP="000A7682">
            <w:pPr>
              <w:pStyle w:val="checklistindent"/>
              <w:jc w:val="center"/>
            </w:pPr>
            <w:r w:rsidRPr="001847BF">
              <w:t>2 hours</w:t>
            </w:r>
          </w:p>
        </w:tc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018E8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01-01-20</w:t>
            </w:r>
          </w:p>
        </w:tc>
        <w:tc>
          <w:tcPr>
            <w:tcW w:w="26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86628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8-10 pm</w:t>
            </w:r>
          </w:p>
        </w:tc>
      </w:tr>
      <w:tr w:rsidR="001847BF" w:rsidRPr="001847BF" w14:paraId="7EFD5C7D" w14:textId="77777777" w:rsidTr="003160E9">
        <w:trPr>
          <w:trHeight w:val="624"/>
        </w:trPr>
        <w:tc>
          <w:tcPr>
            <w:tcW w:w="162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5E292D1" w14:textId="77777777" w:rsidR="001847BF" w:rsidRPr="001847BF" w:rsidRDefault="001847BF" w:rsidP="001847BF">
            <w:pPr>
              <w:pStyle w:val="checklistindent"/>
            </w:pP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72D99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2.Reqerment Analysis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D1FFA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1.30 hour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061AF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05-01-20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04254" w14:textId="086967D8" w:rsidR="001847BF" w:rsidRPr="001847BF" w:rsidRDefault="001847BF" w:rsidP="000A7682">
            <w:pPr>
              <w:pStyle w:val="checklistindent"/>
              <w:jc w:val="center"/>
            </w:pPr>
            <w:r w:rsidRPr="001847BF">
              <w:t>6-7.30 pm</w:t>
            </w:r>
          </w:p>
        </w:tc>
      </w:tr>
      <w:tr w:rsidR="001847BF" w:rsidRPr="001847BF" w14:paraId="52E555ED" w14:textId="77777777" w:rsidTr="003160E9">
        <w:trPr>
          <w:trHeight w:val="624"/>
        </w:trPr>
        <w:tc>
          <w:tcPr>
            <w:tcW w:w="1620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8D22EA8" w14:textId="77777777" w:rsidR="001847BF" w:rsidRPr="001847BF" w:rsidRDefault="001847BF" w:rsidP="001847BF">
            <w:pPr>
              <w:pStyle w:val="checklistindent"/>
            </w:pP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4B7A1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3.Time Scheduling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551BC" w14:textId="53AFEED4" w:rsidR="001847BF" w:rsidRPr="001847BF" w:rsidRDefault="001847BF" w:rsidP="000A7682">
            <w:pPr>
              <w:pStyle w:val="checklistindent"/>
              <w:jc w:val="center"/>
            </w:pPr>
            <w:r w:rsidRPr="001847BF">
              <w:t>3 hours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D869D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06-01-20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235C4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9-12 pm</w:t>
            </w:r>
          </w:p>
        </w:tc>
      </w:tr>
      <w:tr w:rsidR="001847BF" w:rsidRPr="001847BF" w14:paraId="0296ECCF" w14:textId="77777777" w:rsidTr="003160E9">
        <w:trPr>
          <w:trHeight w:val="624"/>
        </w:trPr>
        <w:tc>
          <w:tcPr>
            <w:tcW w:w="16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B74AA" w14:textId="77777777" w:rsidR="000A7682" w:rsidRDefault="000A7682" w:rsidP="000A7682">
            <w:pPr>
              <w:pStyle w:val="checklistindent"/>
              <w:jc w:val="center"/>
            </w:pPr>
            <w:bookmarkStart w:id="0" w:name="_GoBack"/>
          </w:p>
          <w:p w14:paraId="73600084" w14:textId="77777777" w:rsidR="000A7682" w:rsidRDefault="000A7682" w:rsidP="000A7682">
            <w:pPr>
              <w:pStyle w:val="checklistindent"/>
              <w:jc w:val="center"/>
            </w:pPr>
          </w:p>
          <w:p w14:paraId="431E4801" w14:textId="5C278682" w:rsidR="001847BF" w:rsidRPr="001847BF" w:rsidRDefault="001847BF" w:rsidP="000A7682">
            <w:pPr>
              <w:pStyle w:val="checklistindent"/>
              <w:jc w:val="center"/>
            </w:pPr>
            <w:r w:rsidRPr="001847BF">
              <w:t>12-01-20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D1F35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1.Flow Diagram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633415" w14:textId="29732891" w:rsidR="001847BF" w:rsidRPr="001847BF" w:rsidRDefault="001847BF" w:rsidP="000A7682">
            <w:pPr>
              <w:pStyle w:val="checklistindent"/>
              <w:jc w:val="center"/>
            </w:pPr>
            <w:r w:rsidRPr="001847BF">
              <w:t>6 hours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1DEF8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17-01-20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3CC07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5-11pm</w:t>
            </w:r>
          </w:p>
        </w:tc>
      </w:tr>
      <w:bookmarkEnd w:id="0"/>
      <w:tr w:rsidR="001847BF" w:rsidRPr="001847BF" w14:paraId="5EDE4F78" w14:textId="77777777" w:rsidTr="003160E9">
        <w:trPr>
          <w:trHeight w:val="566"/>
        </w:trPr>
        <w:tc>
          <w:tcPr>
            <w:tcW w:w="162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3076084" w14:textId="77777777" w:rsidR="001847BF" w:rsidRPr="001847BF" w:rsidRDefault="001847BF" w:rsidP="001847BF">
            <w:pPr>
              <w:pStyle w:val="checklistindent"/>
            </w:pP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EA54F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2.Algorithm design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8B41F" w14:textId="76027723" w:rsidR="001847BF" w:rsidRPr="001847BF" w:rsidRDefault="001847BF" w:rsidP="000A7682">
            <w:pPr>
              <w:pStyle w:val="checklistindent"/>
              <w:jc w:val="center"/>
            </w:pPr>
            <w:r w:rsidRPr="001847BF">
              <w:t>5 hours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2DCCF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18-01-20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DB8FA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8-1pm</w:t>
            </w:r>
          </w:p>
        </w:tc>
      </w:tr>
      <w:tr w:rsidR="001847BF" w:rsidRPr="001847BF" w14:paraId="10BE63AB" w14:textId="77777777" w:rsidTr="003160E9">
        <w:trPr>
          <w:trHeight w:val="624"/>
        </w:trPr>
        <w:tc>
          <w:tcPr>
            <w:tcW w:w="16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73495" w14:textId="77777777" w:rsidR="000A7682" w:rsidRDefault="000A7682" w:rsidP="000A7682">
            <w:pPr>
              <w:pStyle w:val="checklistindent"/>
              <w:jc w:val="center"/>
            </w:pPr>
          </w:p>
          <w:p w14:paraId="08AEDE2A" w14:textId="77777777" w:rsidR="000A7682" w:rsidRDefault="000A7682" w:rsidP="000A7682">
            <w:pPr>
              <w:pStyle w:val="checklistindent"/>
              <w:jc w:val="center"/>
            </w:pPr>
          </w:p>
          <w:p w14:paraId="119BAA27" w14:textId="47C9181D" w:rsidR="001847BF" w:rsidRPr="001847BF" w:rsidRDefault="001847BF" w:rsidP="000A7682">
            <w:pPr>
              <w:pStyle w:val="checklistindent"/>
              <w:jc w:val="center"/>
            </w:pPr>
            <w:r w:rsidRPr="001847BF">
              <w:t>26-01-20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B61CD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1.Sketch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3C1D3" w14:textId="7478EC9F" w:rsidR="001847BF" w:rsidRPr="001847BF" w:rsidRDefault="001847BF" w:rsidP="000A7682">
            <w:pPr>
              <w:pStyle w:val="checklistindent"/>
              <w:jc w:val="center"/>
            </w:pPr>
            <w:r w:rsidRPr="001847BF">
              <w:t>2 hours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F9904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28-01-20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DEE5D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8-10pm</w:t>
            </w:r>
          </w:p>
        </w:tc>
      </w:tr>
      <w:tr w:rsidR="001847BF" w:rsidRPr="001847BF" w14:paraId="38D4A950" w14:textId="77777777" w:rsidTr="003160E9">
        <w:trPr>
          <w:trHeight w:val="624"/>
        </w:trPr>
        <w:tc>
          <w:tcPr>
            <w:tcW w:w="162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3025097" w14:textId="77777777" w:rsidR="001847BF" w:rsidRPr="001847BF" w:rsidRDefault="001847BF" w:rsidP="001847BF">
            <w:pPr>
              <w:pStyle w:val="checklistindent"/>
            </w:pP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A96E9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2.Gui Design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C2B67" w14:textId="4EE6EF02" w:rsidR="001847BF" w:rsidRPr="001847BF" w:rsidRDefault="001847BF" w:rsidP="000A7682">
            <w:pPr>
              <w:pStyle w:val="checklistindent"/>
              <w:jc w:val="center"/>
            </w:pPr>
            <w:r w:rsidRPr="001847BF">
              <w:t>3 hours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A088E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07-02-20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6E60F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6-10pm</w:t>
            </w:r>
          </w:p>
        </w:tc>
      </w:tr>
      <w:tr w:rsidR="001847BF" w:rsidRPr="001847BF" w14:paraId="5D25C2A4" w14:textId="77777777" w:rsidTr="003160E9">
        <w:trPr>
          <w:trHeight w:val="624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E0612" w14:textId="77777777" w:rsidR="000A7682" w:rsidRDefault="000A7682" w:rsidP="000A7682">
            <w:pPr>
              <w:pStyle w:val="checklistindent"/>
              <w:jc w:val="center"/>
            </w:pPr>
          </w:p>
          <w:p w14:paraId="51703010" w14:textId="378DABA1" w:rsidR="001847BF" w:rsidRPr="001847BF" w:rsidRDefault="001847BF" w:rsidP="000A7682">
            <w:pPr>
              <w:pStyle w:val="checklistindent"/>
              <w:jc w:val="center"/>
            </w:pPr>
            <w:r w:rsidRPr="001847BF">
              <w:t>09-02-20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0B306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1.Adding Activities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0C585" w14:textId="47C1676B" w:rsidR="001847BF" w:rsidRPr="001847BF" w:rsidRDefault="001847BF" w:rsidP="000A7682">
            <w:pPr>
              <w:pStyle w:val="checklistindent"/>
              <w:jc w:val="center"/>
            </w:pPr>
            <w:r w:rsidRPr="001847BF">
              <w:t xml:space="preserve">5 </w:t>
            </w:r>
            <w:r>
              <w:t>h</w:t>
            </w:r>
            <w:r w:rsidRPr="001847BF">
              <w:t>our</w:t>
            </w:r>
            <w:r>
              <w:t>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65F13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06-03-20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A3AFC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8am-1 pm</w:t>
            </w:r>
          </w:p>
        </w:tc>
      </w:tr>
      <w:tr w:rsidR="001847BF" w:rsidRPr="001847BF" w14:paraId="7545809B" w14:textId="77777777" w:rsidTr="003160E9">
        <w:trPr>
          <w:trHeight w:val="624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525ED" w14:textId="77777777" w:rsidR="000A7682" w:rsidRDefault="000A7682" w:rsidP="000A7682">
            <w:pPr>
              <w:pStyle w:val="checklistindent"/>
              <w:jc w:val="center"/>
            </w:pPr>
          </w:p>
          <w:p w14:paraId="0CA8F967" w14:textId="3C3BBE6D" w:rsidR="001847BF" w:rsidRPr="001847BF" w:rsidRDefault="001847BF" w:rsidP="000A7682">
            <w:pPr>
              <w:pStyle w:val="checklistindent"/>
              <w:jc w:val="center"/>
            </w:pPr>
            <w:r w:rsidRPr="001847BF">
              <w:t>01-03-20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4A681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1.Database connection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484A6" w14:textId="6534872B" w:rsidR="001847BF" w:rsidRPr="001847BF" w:rsidRDefault="001847BF" w:rsidP="000A7682">
            <w:pPr>
              <w:pStyle w:val="checklistindent"/>
              <w:jc w:val="center"/>
            </w:pPr>
            <w:r w:rsidRPr="001847BF">
              <w:t>2 hours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1895A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06-03-20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F329D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8-10pm</w:t>
            </w:r>
          </w:p>
        </w:tc>
      </w:tr>
      <w:tr w:rsidR="001847BF" w:rsidRPr="001847BF" w14:paraId="6F599A54" w14:textId="77777777" w:rsidTr="003160E9">
        <w:trPr>
          <w:trHeight w:val="624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F9273" w14:textId="77777777" w:rsidR="000A7682" w:rsidRDefault="000A7682" w:rsidP="000A7682">
            <w:pPr>
              <w:pStyle w:val="checklistindent"/>
              <w:jc w:val="center"/>
            </w:pPr>
          </w:p>
          <w:p w14:paraId="0663B6C5" w14:textId="6F8CD621" w:rsidR="001847BF" w:rsidRPr="001847BF" w:rsidRDefault="001847BF" w:rsidP="000A7682">
            <w:pPr>
              <w:pStyle w:val="checklistindent"/>
              <w:jc w:val="center"/>
            </w:pPr>
            <w:r w:rsidRPr="001847BF">
              <w:t>15-03-20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74BCE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1.Final submission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3E612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6hour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DF7EA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20-03-20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C8867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3-9 pm</w:t>
            </w:r>
          </w:p>
        </w:tc>
      </w:tr>
      <w:tr w:rsidR="001847BF" w:rsidRPr="001847BF" w14:paraId="7C17486C" w14:textId="77777777" w:rsidTr="003160E9">
        <w:trPr>
          <w:trHeight w:val="624"/>
        </w:trPr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C997F" w14:textId="77777777" w:rsidR="000A7682" w:rsidRDefault="000A7682" w:rsidP="000A7682">
            <w:pPr>
              <w:pStyle w:val="checklistindent"/>
              <w:jc w:val="center"/>
            </w:pPr>
          </w:p>
          <w:p w14:paraId="5B826A39" w14:textId="4FA1ECF7" w:rsidR="001847BF" w:rsidRPr="001847BF" w:rsidRDefault="001847BF" w:rsidP="000A7682">
            <w:pPr>
              <w:pStyle w:val="checklistindent"/>
              <w:jc w:val="center"/>
            </w:pPr>
            <w:r w:rsidRPr="001847BF">
              <w:t>29-03-20</w:t>
            </w:r>
          </w:p>
        </w:tc>
        <w:tc>
          <w:tcPr>
            <w:tcW w:w="25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1E127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1.presentation</w:t>
            </w:r>
          </w:p>
        </w:tc>
        <w:tc>
          <w:tcPr>
            <w:tcW w:w="16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763D7" w14:textId="2C2EA26F" w:rsidR="001847BF" w:rsidRPr="001847BF" w:rsidRDefault="001847BF" w:rsidP="000A7682">
            <w:pPr>
              <w:pStyle w:val="checklistindent"/>
              <w:jc w:val="center"/>
            </w:pPr>
            <w:r w:rsidRPr="001847BF">
              <w:t>4 hours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24AB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21-03-20</w:t>
            </w:r>
          </w:p>
        </w:tc>
        <w:tc>
          <w:tcPr>
            <w:tcW w:w="2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18DBD" w14:textId="77777777" w:rsidR="001847BF" w:rsidRPr="001847BF" w:rsidRDefault="001847BF" w:rsidP="000A7682">
            <w:pPr>
              <w:pStyle w:val="checklistindent"/>
              <w:jc w:val="center"/>
            </w:pPr>
            <w:r w:rsidRPr="001847BF">
              <w:t>6-10pm</w:t>
            </w:r>
          </w:p>
        </w:tc>
      </w:tr>
    </w:tbl>
    <w:p w14:paraId="5FD96224" w14:textId="4215E45F" w:rsidR="001232C8" w:rsidRDefault="001232C8" w:rsidP="00B52526">
      <w:pPr>
        <w:pStyle w:val="checklistindent"/>
      </w:pPr>
    </w:p>
    <w:p w14:paraId="5CE6E2DB" w14:textId="2099DD4D" w:rsidR="000D796B" w:rsidRDefault="000D796B" w:rsidP="00B52526">
      <w:pPr>
        <w:pStyle w:val="checklistindent"/>
      </w:pPr>
    </w:p>
    <w:p w14:paraId="49CBA279" w14:textId="2424CB15" w:rsidR="000D796B" w:rsidRDefault="000D796B" w:rsidP="00B52526">
      <w:pPr>
        <w:pStyle w:val="checklistindent"/>
      </w:pPr>
    </w:p>
    <w:p w14:paraId="328FB747" w14:textId="4E76DFAE" w:rsidR="000D796B" w:rsidRDefault="000D796B" w:rsidP="00B52526">
      <w:pPr>
        <w:pStyle w:val="checklistindent"/>
      </w:pPr>
    </w:p>
    <w:p w14:paraId="416FFB97" w14:textId="0013A07C" w:rsidR="000D796B" w:rsidRDefault="000D796B" w:rsidP="00B52526">
      <w:pPr>
        <w:pStyle w:val="checklistindent"/>
      </w:pPr>
    </w:p>
    <w:p w14:paraId="0C00533F" w14:textId="03865316" w:rsidR="000D796B" w:rsidRDefault="000D796B" w:rsidP="00B52526">
      <w:pPr>
        <w:pStyle w:val="checklistindent"/>
      </w:pPr>
    </w:p>
    <w:p w14:paraId="532E20CB" w14:textId="2BACDD10" w:rsidR="000D796B" w:rsidRDefault="000D796B" w:rsidP="00B52526">
      <w:pPr>
        <w:pStyle w:val="checklistindent"/>
      </w:pPr>
    </w:p>
    <w:p w14:paraId="054856E0" w14:textId="75531A76" w:rsidR="000D796B" w:rsidRDefault="000D796B" w:rsidP="00B55B00">
      <w:pPr>
        <w:pStyle w:val="checklistindent"/>
        <w:ind w:left="0" w:firstLine="0"/>
      </w:pPr>
    </w:p>
    <w:p w14:paraId="102B1B01" w14:textId="606BAB91" w:rsidR="00B55B00" w:rsidRDefault="00B55B00" w:rsidP="00B55B00">
      <w:pPr>
        <w:pStyle w:val="checklistindent"/>
        <w:ind w:left="0" w:firstLine="0"/>
      </w:pPr>
    </w:p>
    <w:p w14:paraId="1DA1B338" w14:textId="77777777" w:rsidR="00B2002D" w:rsidRDefault="00B2002D" w:rsidP="00B55B00">
      <w:pPr>
        <w:pStyle w:val="checklistindent"/>
        <w:ind w:left="0" w:firstLine="0"/>
      </w:pPr>
    </w:p>
    <w:p w14:paraId="396BE749" w14:textId="0640E0BD" w:rsidR="00B55B00" w:rsidRPr="007808C2" w:rsidRDefault="00B55B00" w:rsidP="00B55B00">
      <w:pPr>
        <w:pStyle w:val="Heading1"/>
      </w:pPr>
      <w:r>
        <w:t xml:space="preserve">GRAPH 1 </w:t>
      </w:r>
    </w:p>
    <w:p w14:paraId="47F33F35" w14:textId="2041C1F1" w:rsidR="005D288C" w:rsidRDefault="005D288C" w:rsidP="005D288C">
      <w:pPr>
        <w:rPr>
          <w:rFonts w:cstheme="minorHAnsi"/>
          <w:b/>
          <w:bCs/>
          <w:color w:val="5B636B" w:themeColor="text1"/>
          <w:sz w:val="36"/>
          <w:szCs w:val="36"/>
          <w:u w:val="single"/>
        </w:rPr>
      </w:pPr>
    </w:p>
    <w:p w14:paraId="1A4448DE" w14:textId="0FEF6E58" w:rsidR="000D796B" w:rsidRDefault="000D796B" w:rsidP="00B52526">
      <w:pPr>
        <w:pStyle w:val="checklistindent"/>
      </w:pPr>
    </w:p>
    <w:p w14:paraId="201AE9DC" w14:textId="2462091B" w:rsidR="005D288C" w:rsidRDefault="005D288C" w:rsidP="00B52526">
      <w:pPr>
        <w:pStyle w:val="checklistindent"/>
      </w:pPr>
    </w:p>
    <w:p w14:paraId="600415D1" w14:textId="17C5D7EF" w:rsidR="00B2002D" w:rsidRDefault="00B2002D" w:rsidP="00B52526">
      <w:pPr>
        <w:pStyle w:val="checklistindent"/>
      </w:pPr>
    </w:p>
    <w:p w14:paraId="1BF9999C" w14:textId="5186A879" w:rsidR="00B2002D" w:rsidRDefault="00B2002D" w:rsidP="00B52526">
      <w:pPr>
        <w:pStyle w:val="checklistindent"/>
      </w:pPr>
    </w:p>
    <w:p w14:paraId="35FA09A4" w14:textId="77777777" w:rsidR="00B2002D" w:rsidRDefault="00B2002D" w:rsidP="00B52526">
      <w:pPr>
        <w:pStyle w:val="checklistindent"/>
      </w:pPr>
    </w:p>
    <w:p w14:paraId="2F126A02" w14:textId="15BA0D33" w:rsidR="005D288C" w:rsidRDefault="00B55B00" w:rsidP="00B52526">
      <w:pPr>
        <w:pStyle w:val="checklistindent"/>
      </w:pPr>
      <w:r w:rsidRPr="00A550A1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59CCB031" wp14:editId="1D991E6B">
            <wp:simplePos x="0" y="0"/>
            <wp:positionH relativeFrom="margin">
              <wp:align>center</wp:align>
            </wp:positionH>
            <wp:positionV relativeFrom="paragraph">
              <wp:posOffset>443202</wp:posOffset>
            </wp:positionV>
            <wp:extent cx="6741795" cy="5295265"/>
            <wp:effectExtent l="133350" t="133350" r="135255" b="133985"/>
            <wp:wrapTight wrapText="bothSides">
              <wp:wrapPolygon edited="0">
                <wp:start x="-305" y="-544"/>
                <wp:lineTo x="-427" y="-389"/>
                <wp:lineTo x="-427" y="21447"/>
                <wp:lineTo x="-305" y="22069"/>
                <wp:lineTo x="21850" y="22069"/>
                <wp:lineTo x="21972" y="20826"/>
                <wp:lineTo x="21972" y="855"/>
                <wp:lineTo x="21850" y="-311"/>
                <wp:lineTo x="21850" y="-544"/>
                <wp:lineTo x="-305" y="-544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1AC366-850C-4EF8-A4C6-2BD7029689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DC0E5" w14:textId="474DD467" w:rsidR="005D288C" w:rsidRDefault="005D288C" w:rsidP="00B52526">
      <w:pPr>
        <w:pStyle w:val="checklistindent"/>
      </w:pPr>
    </w:p>
    <w:p w14:paraId="0FDA4AA3" w14:textId="446E132D" w:rsidR="005D288C" w:rsidRDefault="005D288C" w:rsidP="00B52526">
      <w:pPr>
        <w:pStyle w:val="checklistindent"/>
      </w:pPr>
    </w:p>
    <w:p w14:paraId="4DE27585" w14:textId="03C356CC" w:rsidR="005D288C" w:rsidRDefault="005D288C" w:rsidP="00B52526">
      <w:pPr>
        <w:pStyle w:val="checklistindent"/>
      </w:pPr>
    </w:p>
    <w:p w14:paraId="77E57DAA" w14:textId="3A12CD62" w:rsidR="005D288C" w:rsidRDefault="005D288C" w:rsidP="00B52526">
      <w:pPr>
        <w:pStyle w:val="checklistindent"/>
      </w:pPr>
    </w:p>
    <w:p w14:paraId="7ED1D6F6" w14:textId="5F652124" w:rsidR="005D288C" w:rsidRDefault="005D288C" w:rsidP="00B52526">
      <w:pPr>
        <w:pStyle w:val="checklistindent"/>
      </w:pPr>
    </w:p>
    <w:p w14:paraId="45B54BF4" w14:textId="77777777" w:rsidR="00B2002D" w:rsidRDefault="00B2002D" w:rsidP="00B52526">
      <w:pPr>
        <w:pStyle w:val="checklistindent"/>
      </w:pPr>
    </w:p>
    <w:p w14:paraId="07EA431A" w14:textId="782DBC21" w:rsidR="005D288C" w:rsidRDefault="005D288C" w:rsidP="00B52526">
      <w:pPr>
        <w:pStyle w:val="checklistindent"/>
      </w:pPr>
    </w:p>
    <w:p w14:paraId="0D973A4C" w14:textId="77777777" w:rsidR="00812F9B" w:rsidRDefault="00812F9B" w:rsidP="00B52526">
      <w:pPr>
        <w:pStyle w:val="checklistindent"/>
      </w:pPr>
    </w:p>
    <w:p w14:paraId="01FA5B47" w14:textId="177D2047" w:rsidR="00B55B00" w:rsidRPr="00B55B00" w:rsidRDefault="00B55B00" w:rsidP="00B55B00">
      <w:pPr>
        <w:pStyle w:val="Heading1"/>
      </w:pPr>
      <w:r w:rsidRPr="00B55B00">
        <w:t>GRAPH 2</w:t>
      </w:r>
    </w:p>
    <w:p w14:paraId="014A86DB" w14:textId="7DA43645" w:rsidR="00812F9B" w:rsidRDefault="00812F9B" w:rsidP="005D288C">
      <w:pPr>
        <w:rPr>
          <w:rFonts w:cstheme="minorHAnsi"/>
          <w:sz w:val="28"/>
        </w:rPr>
      </w:pPr>
    </w:p>
    <w:p w14:paraId="1FC2EBE8" w14:textId="77777777" w:rsidR="00812F9B" w:rsidRDefault="00812F9B" w:rsidP="005D288C">
      <w:pPr>
        <w:rPr>
          <w:rFonts w:cstheme="minorHAnsi"/>
          <w:sz w:val="28"/>
        </w:rPr>
      </w:pPr>
    </w:p>
    <w:p w14:paraId="3CF22706" w14:textId="59B7F206" w:rsidR="00812F9B" w:rsidRDefault="00812F9B" w:rsidP="005D288C">
      <w:pPr>
        <w:rPr>
          <w:rFonts w:cstheme="minorHAnsi"/>
          <w:sz w:val="28"/>
        </w:rPr>
      </w:pPr>
    </w:p>
    <w:p w14:paraId="4D7A1B07" w14:textId="77777777" w:rsidR="00B2002D" w:rsidRDefault="00B2002D" w:rsidP="005D288C">
      <w:pPr>
        <w:rPr>
          <w:rFonts w:cstheme="minorHAnsi"/>
          <w:sz w:val="28"/>
        </w:rPr>
      </w:pPr>
    </w:p>
    <w:p w14:paraId="5867E250" w14:textId="77777777" w:rsidR="00B2002D" w:rsidRDefault="00B2002D" w:rsidP="005D288C">
      <w:pPr>
        <w:rPr>
          <w:rFonts w:cstheme="minorHAnsi"/>
          <w:sz w:val="28"/>
        </w:rPr>
      </w:pPr>
    </w:p>
    <w:p w14:paraId="6AA533BE" w14:textId="5E86E35B" w:rsidR="005D288C" w:rsidRPr="00A550A1" w:rsidRDefault="005D288C" w:rsidP="005D288C">
      <w:pPr>
        <w:rPr>
          <w:rFonts w:cstheme="minorHAnsi"/>
          <w:sz w:val="28"/>
        </w:rPr>
      </w:pPr>
    </w:p>
    <w:p w14:paraId="39136054" w14:textId="77CD014F" w:rsidR="005D288C" w:rsidRPr="0028344E" w:rsidRDefault="000A7682" w:rsidP="00B52526">
      <w:pPr>
        <w:pStyle w:val="checklistindent"/>
      </w:pPr>
      <w:r w:rsidRPr="00A550A1"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5EBEE5D9" wp14:editId="50E195CC">
            <wp:simplePos x="0" y="0"/>
            <wp:positionH relativeFrom="column">
              <wp:posOffset>-251492</wp:posOffset>
            </wp:positionH>
            <wp:positionV relativeFrom="paragraph">
              <wp:posOffset>243406</wp:posOffset>
            </wp:positionV>
            <wp:extent cx="7052310" cy="5168900"/>
            <wp:effectExtent l="0" t="0" r="15240" b="1270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6770129-2306-4179-858B-A1645189D4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288C" w:rsidRPr="0028344E" w:rsidSect="007808C2">
      <w:pgSz w:w="12240" w:h="15840"/>
      <w:pgMar w:top="1008" w:right="1080" w:bottom="72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C372E" w14:textId="77777777" w:rsidR="00C31526" w:rsidRDefault="00C31526" w:rsidP="00EA7516">
      <w:r>
        <w:separator/>
      </w:r>
    </w:p>
  </w:endnote>
  <w:endnote w:type="continuationSeparator" w:id="0">
    <w:p w14:paraId="734505B1" w14:textId="77777777" w:rsidR="00C31526" w:rsidRDefault="00C31526" w:rsidP="00E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5D7B4" w14:textId="77777777" w:rsidR="00C31526" w:rsidRDefault="00C31526" w:rsidP="00EA7516">
      <w:r>
        <w:separator/>
      </w:r>
    </w:p>
  </w:footnote>
  <w:footnote w:type="continuationSeparator" w:id="0">
    <w:p w14:paraId="447E724E" w14:textId="77777777" w:rsidR="00C31526" w:rsidRDefault="00C31526" w:rsidP="00EA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A2F5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006F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0F6662"/>
    <w:multiLevelType w:val="hybridMultilevel"/>
    <w:tmpl w:val="EFD2060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341FE"/>
    <w:multiLevelType w:val="hybridMultilevel"/>
    <w:tmpl w:val="2F24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4697"/>
    <w:multiLevelType w:val="hybridMultilevel"/>
    <w:tmpl w:val="80A0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0351B"/>
    <w:multiLevelType w:val="hybridMultilevel"/>
    <w:tmpl w:val="224894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4C3AC7"/>
    <w:multiLevelType w:val="hybridMultilevel"/>
    <w:tmpl w:val="393861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C13B97"/>
    <w:multiLevelType w:val="hybridMultilevel"/>
    <w:tmpl w:val="2460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854F5"/>
    <w:multiLevelType w:val="hybridMultilevel"/>
    <w:tmpl w:val="EC10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069F"/>
    <w:multiLevelType w:val="hybridMultilevel"/>
    <w:tmpl w:val="76CE24C0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84075"/>
    <w:multiLevelType w:val="hybridMultilevel"/>
    <w:tmpl w:val="0036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80549"/>
    <w:multiLevelType w:val="hybridMultilevel"/>
    <w:tmpl w:val="ECCCCD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70A92"/>
    <w:multiLevelType w:val="hybridMultilevel"/>
    <w:tmpl w:val="6144CEB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210D6"/>
    <w:multiLevelType w:val="hybridMultilevel"/>
    <w:tmpl w:val="47E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17"/>
  </w:num>
  <w:num w:numId="5">
    <w:abstractNumId w:val="5"/>
  </w:num>
  <w:num w:numId="6">
    <w:abstractNumId w:val="9"/>
  </w:num>
  <w:num w:numId="7">
    <w:abstractNumId w:val="12"/>
  </w:num>
  <w:num w:numId="8">
    <w:abstractNumId w:val="19"/>
  </w:num>
  <w:num w:numId="9">
    <w:abstractNumId w:val="6"/>
  </w:num>
  <w:num w:numId="10">
    <w:abstractNumId w:val="13"/>
  </w:num>
  <w:num w:numId="11">
    <w:abstractNumId w:val="2"/>
  </w:num>
  <w:num w:numId="12">
    <w:abstractNumId w:val="11"/>
  </w:num>
  <w:num w:numId="13">
    <w:abstractNumId w:val="16"/>
  </w:num>
  <w:num w:numId="14">
    <w:abstractNumId w:val="15"/>
  </w:num>
  <w:num w:numId="15">
    <w:abstractNumId w:val="1"/>
  </w:num>
  <w:num w:numId="16">
    <w:abstractNumId w:val="0"/>
  </w:num>
  <w:num w:numId="17">
    <w:abstractNumId w:val="10"/>
  </w:num>
  <w:num w:numId="18">
    <w:abstractNumId w:val="3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5F"/>
    <w:rsid w:val="000203DE"/>
    <w:rsid w:val="00021798"/>
    <w:rsid w:val="000619BB"/>
    <w:rsid w:val="000640BB"/>
    <w:rsid w:val="000A0C55"/>
    <w:rsid w:val="000A7682"/>
    <w:rsid w:val="000B30FB"/>
    <w:rsid w:val="000B4E5F"/>
    <w:rsid w:val="000D04C3"/>
    <w:rsid w:val="000D796B"/>
    <w:rsid w:val="000D7CDB"/>
    <w:rsid w:val="000F59BF"/>
    <w:rsid w:val="000F6A1D"/>
    <w:rsid w:val="0011687E"/>
    <w:rsid w:val="001232C8"/>
    <w:rsid w:val="00123C6D"/>
    <w:rsid w:val="00130D76"/>
    <w:rsid w:val="00153238"/>
    <w:rsid w:val="00153445"/>
    <w:rsid w:val="00164756"/>
    <w:rsid w:val="00166E62"/>
    <w:rsid w:val="001847BF"/>
    <w:rsid w:val="001918E1"/>
    <w:rsid w:val="001A3F0B"/>
    <w:rsid w:val="001C0EED"/>
    <w:rsid w:val="001E6F85"/>
    <w:rsid w:val="00237CC7"/>
    <w:rsid w:val="00242F1F"/>
    <w:rsid w:val="00243A0A"/>
    <w:rsid w:val="00254CB0"/>
    <w:rsid w:val="00257A4C"/>
    <w:rsid w:val="0028182B"/>
    <w:rsid w:val="0028344E"/>
    <w:rsid w:val="0029531E"/>
    <w:rsid w:val="002C2461"/>
    <w:rsid w:val="00314AB7"/>
    <w:rsid w:val="003160E9"/>
    <w:rsid w:val="0033437A"/>
    <w:rsid w:val="003425A4"/>
    <w:rsid w:val="0036087C"/>
    <w:rsid w:val="003975E7"/>
    <w:rsid w:val="003A2676"/>
    <w:rsid w:val="003B4002"/>
    <w:rsid w:val="003B600F"/>
    <w:rsid w:val="003D1CD0"/>
    <w:rsid w:val="003E35DA"/>
    <w:rsid w:val="003F6EB6"/>
    <w:rsid w:val="0043632A"/>
    <w:rsid w:val="00456CF8"/>
    <w:rsid w:val="004918A6"/>
    <w:rsid w:val="004A2AD5"/>
    <w:rsid w:val="004A30FE"/>
    <w:rsid w:val="004A58D2"/>
    <w:rsid w:val="004B6355"/>
    <w:rsid w:val="004F2F18"/>
    <w:rsid w:val="00510F45"/>
    <w:rsid w:val="005211A4"/>
    <w:rsid w:val="0053523F"/>
    <w:rsid w:val="005378E9"/>
    <w:rsid w:val="005409AC"/>
    <w:rsid w:val="00557B53"/>
    <w:rsid w:val="00571D28"/>
    <w:rsid w:val="00572C85"/>
    <w:rsid w:val="005927CC"/>
    <w:rsid w:val="005D288C"/>
    <w:rsid w:val="005E7700"/>
    <w:rsid w:val="00620425"/>
    <w:rsid w:val="0062517C"/>
    <w:rsid w:val="006273E3"/>
    <w:rsid w:val="0063233B"/>
    <w:rsid w:val="006C5197"/>
    <w:rsid w:val="00701F49"/>
    <w:rsid w:val="00755AF9"/>
    <w:rsid w:val="007628D7"/>
    <w:rsid w:val="007733B1"/>
    <w:rsid w:val="007808C2"/>
    <w:rsid w:val="00784551"/>
    <w:rsid w:val="00792D9A"/>
    <w:rsid w:val="007D7966"/>
    <w:rsid w:val="00812F9B"/>
    <w:rsid w:val="008327FA"/>
    <w:rsid w:val="0087204E"/>
    <w:rsid w:val="00876B16"/>
    <w:rsid w:val="008A451A"/>
    <w:rsid w:val="008B1BD4"/>
    <w:rsid w:val="008B4AB9"/>
    <w:rsid w:val="008B6475"/>
    <w:rsid w:val="008C5930"/>
    <w:rsid w:val="008C6FB9"/>
    <w:rsid w:val="008D6306"/>
    <w:rsid w:val="008E20B6"/>
    <w:rsid w:val="00922AE2"/>
    <w:rsid w:val="00951A9A"/>
    <w:rsid w:val="0095543B"/>
    <w:rsid w:val="00971536"/>
    <w:rsid w:val="00981289"/>
    <w:rsid w:val="009D12BC"/>
    <w:rsid w:val="00A027A3"/>
    <w:rsid w:val="00A1789F"/>
    <w:rsid w:val="00A238F7"/>
    <w:rsid w:val="00A347CF"/>
    <w:rsid w:val="00A6621B"/>
    <w:rsid w:val="00A7247E"/>
    <w:rsid w:val="00A9575F"/>
    <w:rsid w:val="00A96244"/>
    <w:rsid w:val="00AB36A4"/>
    <w:rsid w:val="00AE00A5"/>
    <w:rsid w:val="00AF6340"/>
    <w:rsid w:val="00B04497"/>
    <w:rsid w:val="00B06B05"/>
    <w:rsid w:val="00B14286"/>
    <w:rsid w:val="00B14B4F"/>
    <w:rsid w:val="00B2002D"/>
    <w:rsid w:val="00B255A0"/>
    <w:rsid w:val="00B52526"/>
    <w:rsid w:val="00B55B00"/>
    <w:rsid w:val="00B7421E"/>
    <w:rsid w:val="00BA788F"/>
    <w:rsid w:val="00BF110B"/>
    <w:rsid w:val="00C31526"/>
    <w:rsid w:val="00C3336C"/>
    <w:rsid w:val="00C65329"/>
    <w:rsid w:val="00C66A08"/>
    <w:rsid w:val="00CB11EA"/>
    <w:rsid w:val="00CC32FA"/>
    <w:rsid w:val="00CE3B1A"/>
    <w:rsid w:val="00CE5855"/>
    <w:rsid w:val="00CE5C9F"/>
    <w:rsid w:val="00D14B48"/>
    <w:rsid w:val="00D248A5"/>
    <w:rsid w:val="00D270AA"/>
    <w:rsid w:val="00D74C25"/>
    <w:rsid w:val="00D761CB"/>
    <w:rsid w:val="00D81D72"/>
    <w:rsid w:val="00D93E61"/>
    <w:rsid w:val="00DB7A67"/>
    <w:rsid w:val="00DB7D9F"/>
    <w:rsid w:val="00DD0721"/>
    <w:rsid w:val="00DD4D0E"/>
    <w:rsid w:val="00E054BD"/>
    <w:rsid w:val="00E948ED"/>
    <w:rsid w:val="00EA7516"/>
    <w:rsid w:val="00EB7B42"/>
    <w:rsid w:val="00F15E9D"/>
    <w:rsid w:val="00F316B8"/>
    <w:rsid w:val="00F341ED"/>
    <w:rsid w:val="00F458C9"/>
    <w:rsid w:val="00FA2803"/>
    <w:rsid w:val="00FA662D"/>
    <w:rsid w:val="00FC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FB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E9D"/>
    <w:pPr>
      <w:spacing w:before="10" w:after="10"/>
    </w:pPr>
    <w:rPr>
      <w:color w:val="44494F" w:themeColor="text1" w:themeShade="BF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551"/>
    <w:pPr>
      <w:keepNext/>
      <w:keepLines/>
      <w:pBdr>
        <w:top w:val="single" w:sz="4" w:space="2" w:color="BBC0C5" w:themeColor="text1" w:themeTint="66"/>
        <w:bottom w:val="single" w:sz="4" w:space="2" w:color="BBC0C5" w:themeColor="text1" w:themeTint="66"/>
      </w:pBdr>
      <w:spacing w:before="360" w:after="100"/>
      <w:outlineLvl w:val="0"/>
    </w:pPr>
    <w:rPr>
      <w:rFonts w:ascii="Arial" w:eastAsiaTheme="majorEastAsia" w:hAnsi="Arial" w:cstheme="majorBidi"/>
      <w:b/>
      <w:bCs/>
      <w:smallCaps/>
      <w:color w:val="591642" w:themeColor="accent2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43A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551"/>
    <w:rPr>
      <w:rFonts w:ascii="Arial" w:eastAsiaTheme="majorEastAsia" w:hAnsi="Arial" w:cstheme="majorBidi"/>
      <w:b/>
      <w:bCs/>
      <w:smallCaps/>
      <w:color w:val="591642" w:themeColor="accent2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08C2"/>
    <w:pPr>
      <w:spacing w:before="0" w:after="800"/>
      <w:ind w:right="2880"/>
      <w:contextualSpacing/>
    </w:pPr>
    <w:rPr>
      <w:rFonts w:asciiTheme="majorHAnsi" w:eastAsiaTheme="majorEastAsia" w:hAnsiTheme="majorHAnsi" w:cstheme="majorBidi"/>
      <w:smallCaps/>
      <w:noProof/>
      <w:color w:val="591642" w:themeColor="accent2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8C2"/>
    <w:rPr>
      <w:rFonts w:asciiTheme="majorHAnsi" w:eastAsiaTheme="majorEastAsia" w:hAnsiTheme="majorHAnsi" w:cstheme="majorBidi"/>
      <w:smallCaps/>
      <w:noProof/>
      <w:color w:val="591642" w:themeColor="accent2"/>
      <w:kern w:val="28"/>
      <w:sz w:val="56"/>
      <w:szCs w:val="52"/>
    </w:rPr>
  </w:style>
  <w:style w:type="paragraph" w:customStyle="1" w:styleId="tagline">
    <w:name w:val="tagline"/>
    <w:basedOn w:val="Normal"/>
    <w:qFormat/>
    <w:rsid w:val="00FA662D"/>
    <w:pPr>
      <w:spacing w:line="254" w:lineRule="auto"/>
      <w:ind w:right="3060"/>
    </w:pPr>
    <w:rPr>
      <w:rFonts w:ascii="Arial" w:hAnsi="Arial"/>
      <w:color w:val="FFFFFF" w:themeColor="background1"/>
      <w:sz w:val="28"/>
    </w:rPr>
  </w:style>
  <w:style w:type="paragraph" w:customStyle="1" w:styleId="checklistindent">
    <w:name w:val="checklist indent"/>
    <w:basedOn w:val="Normal"/>
    <w:qFormat/>
    <w:rsid w:val="00784551"/>
    <w:pPr>
      <w:spacing w:after="8"/>
      <w:ind w:left="357" w:hanging="357"/>
    </w:pPr>
  </w:style>
  <w:style w:type="paragraph" w:styleId="Header">
    <w:name w:val="header"/>
    <w:basedOn w:val="Normal"/>
    <w:link w:val="HeaderChar"/>
    <w:unhideWhenUsed/>
    <w:rsid w:val="008327F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327FA"/>
    <w:rPr>
      <w:color w:val="44494F" w:themeColor="text1" w:themeShade="BF"/>
      <w:sz w:val="23"/>
    </w:rPr>
  </w:style>
  <w:style w:type="paragraph" w:styleId="Footer">
    <w:name w:val="footer"/>
    <w:basedOn w:val="Normal"/>
    <w:link w:val="FooterChar"/>
    <w:unhideWhenUsed/>
    <w:rsid w:val="008327F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8327FA"/>
    <w:rPr>
      <w:color w:val="44494F" w:themeColor="text1" w:themeShade="BF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FUZ%20TASNIM\AppData\Roaming\Microsoft\Templates\Career%20change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>
                <a:solidFill>
                  <a:schemeClr val="accent1">
                    <a:lumMod val="60000"/>
                    <a:lumOff val="40000"/>
                  </a:schemeClr>
                </a:solidFill>
              </a:rPr>
              <a:t>wORKIng</a:t>
            </a:r>
            <a:r>
              <a:rPr lang="en-US" sz="1100" baseline="0">
                <a:solidFill>
                  <a:schemeClr val="accent1">
                    <a:lumMod val="60000"/>
                    <a:lumOff val="40000"/>
                  </a:schemeClr>
                </a:solidFill>
              </a:rPr>
              <a:t> days vs time</a:t>
            </a:r>
            <a:endParaRPr lang="en-US" sz="1100">
              <a:solidFill>
                <a:schemeClr val="accent1">
                  <a:lumMod val="60000"/>
                  <a:lumOff val="4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 w="19050" cap="flat" cmpd="sng" algn="ctr">
          <a:solidFill>
            <a:schemeClr val="tx1">
              <a:lumMod val="25000"/>
              <a:lumOff val="75000"/>
            </a:schemeClr>
          </a:solidFill>
          <a:round/>
        </a:ln>
        <a:effectLst/>
        <a:sp3d contourW="19050">
          <a:contourClr>
            <a:schemeClr val="tx1">
              <a:lumMod val="25000"/>
              <a:lumOff val="7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cat>
            <c:numRef>
              <c:f>Sheet1!$A$1:$A$11</c:f>
              <c:numCache>
                <c:formatCode>d\-mmm</c:formatCode>
                <c:ptCount val="11"/>
                <c:pt idx="0">
                  <c:v>43831</c:v>
                </c:pt>
                <c:pt idx="1">
                  <c:v>43835</c:v>
                </c:pt>
                <c:pt idx="2">
                  <c:v>43836</c:v>
                </c:pt>
                <c:pt idx="3">
                  <c:v>43847</c:v>
                </c:pt>
                <c:pt idx="4">
                  <c:v>43848</c:v>
                </c:pt>
                <c:pt idx="5">
                  <c:v>43858</c:v>
                </c:pt>
                <c:pt idx="6">
                  <c:v>43868</c:v>
                </c:pt>
                <c:pt idx="7">
                  <c:v>43896</c:v>
                </c:pt>
                <c:pt idx="8">
                  <c:v>43896</c:v>
                </c:pt>
                <c:pt idx="9">
                  <c:v>43910</c:v>
                </c:pt>
                <c:pt idx="10">
                  <c:v>43911</c:v>
                </c:pt>
              </c:numCache>
            </c:numRef>
          </c:cat>
          <c:val>
            <c:numRef>
              <c:f>Sheet1!$B$1:$B$11</c:f>
              <c:numCache>
                <c:formatCode>General</c:formatCode>
                <c:ptCount val="11"/>
                <c:pt idx="0">
                  <c:v>2</c:v>
                </c:pt>
                <c:pt idx="1">
                  <c:v>1.3</c:v>
                </c:pt>
                <c:pt idx="2">
                  <c:v>3</c:v>
                </c:pt>
                <c:pt idx="3">
                  <c:v>6</c:v>
                </c:pt>
                <c:pt idx="4">
                  <c:v>5</c:v>
                </c:pt>
                <c:pt idx="5">
                  <c:v>2</c:v>
                </c:pt>
                <c:pt idx="6">
                  <c:v>3</c:v>
                </c:pt>
                <c:pt idx="7">
                  <c:v>5</c:v>
                </c:pt>
                <c:pt idx="8">
                  <c:v>2</c:v>
                </c:pt>
                <c:pt idx="9">
                  <c:v>6</c:v>
                </c:pt>
                <c:pt idx="1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3B-4D1D-919A-1EACBEBFDAEE}"/>
            </c:ext>
          </c:extLst>
        </c:ser>
        <c:ser>
          <c:idx val="1"/>
          <c:order val="1"/>
          <c:spPr>
            <a:gradFill>
              <a:gsLst>
                <a:gs pos="0">
                  <a:schemeClr val="accent1">
                    <a:lumMod val="5000"/>
                    <a:lumOff val="95000"/>
                  </a:schemeClr>
                </a:gs>
                <a:gs pos="74000">
                  <a:schemeClr val="accent1">
                    <a:lumMod val="45000"/>
                    <a:lumOff val="55000"/>
                  </a:schemeClr>
                </a:gs>
                <a:gs pos="83000">
                  <a:schemeClr val="accent1">
                    <a:lumMod val="45000"/>
                    <a:lumOff val="55000"/>
                  </a:schemeClr>
                </a:gs>
                <a:gs pos="100000">
                  <a:schemeClr val="accent1">
                    <a:lumMod val="30000"/>
                    <a:lumOff val="70000"/>
                  </a:schemeClr>
                </a:gs>
              </a:gsLst>
              <a:lin ang="5400000" scaled="1"/>
            </a:grad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cat>
            <c:numRef>
              <c:f>Sheet1!$A$1:$A$11</c:f>
              <c:numCache>
                <c:formatCode>d\-mmm</c:formatCode>
                <c:ptCount val="11"/>
                <c:pt idx="0">
                  <c:v>43831</c:v>
                </c:pt>
                <c:pt idx="1">
                  <c:v>43835</c:v>
                </c:pt>
                <c:pt idx="2">
                  <c:v>43836</c:v>
                </c:pt>
                <c:pt idx="3">
                  <c:v>43847</c:v>
                </c:pt>
                <c:pt idx="4">
                  <c:v>43848</c:v>
                </c:pt>
                <c:pt idx="5">
                  <c:v>43858</c:v>
                </c:pt>
                <c:pt idx="6">
                  <c:v>43868</c:v>
                </c:pt>
                <c:pt idx="7">
                  <c:v>43896</c:v>
                </c:pt>
                <c:pt idx="8">
                  <c:v>43896</c:v>
                </c:pt>
                <c:pt idx="9">
                  <c:v>43910</c:v>
                </c:pt>
                <c:pt idx="10">
                  <c:v>43911</c:v>
                </c:pt>
              </c:numCache>
            </c:numRef>
          </c:cat>
          <c:val>
            <c:numRef>
              <c:f>Sheet1!$A$1</c:f>
              <c:numCache>
                <c:formatCode>d\-mmm</c:formatCode>
                <c:ptCount val="1"/>
                <c:pt idx="0">
                  <c:v>43831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3B-4D1D-919A-1EACBEBFDA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gapDepth val="122"/>
        <c:shape val="box"/>
        <c:axId val="1041662127"/>
        <c:axId val="1037888191"/>
        <c:axId val="0"/>
      </c:bar3DChart>
      <c:dateAx>
        <c:axId val="10416621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chemeClr val="accent4">
                        <a:lumMod val="60000"/>
                        <a:lumOff val="40000"/>
                      </a:schemeClr>
                    </a:solidFill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888191"/>
        <c:crosses val="autoZero"/>
        <c:auto val="1"/>
        <c:lblOffset val="100"/>
        <c:baseTimeUnit val="days"/>
      </c:dateAx>
      <c:valAx>
        <c:axId val="1037888191"/>
        <c:scaling>
          <c:orientation val="minMax"/>
          <c:max val="10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>
              <a:outerShdw blurRad="50800" dist="50800" dir="5400000" sx="61000" sy="61000" algn="ctr" rotWithShape="0">
                <a:srgbClr val="000000">
                  <a:alpha val="43137"/>
                </a:srgbClr>
              </a:outerShdw>
            </a:effectLst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chemeClr val="accent1">
                        <a:lumMod val="60000"/>
                        <a:lumOff val="40000"/>
                      </a:schemeClr>
                    </a:solidFill>
                  </a:rPr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1662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glow rad="127000">
        <a:schemeClr val="accent1">
          <a:alpha val="40000"/>
        </a:schemeClr>
      </a:glow>
      <a:outerShdw blurRad="50800" dist="50800" dir="5400000" sx="72000" sy="72000" algn="ctr" rotWithShape="0">
        <a:srgbClr val="000000">
          <a:alpha val="43137"/>
        </a:srgbClr>
      </a:outerShdw>
    </a:effectLst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1">
                    <a:lumMod val="60000"/>
                    <a:lumOff val="40000"/>
                  </a:schemeClr>
                </a:solidFill>
              </a:rPr>
              <a:t>Activities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Sheet1!$C$1:$C$11</c:f>
              <c:strCache>
                <c:ptCount val="11"/>
                <c:pt idx="0">
                  <c:v>Idea</c:v>
                </c:pt>
                <c:pt idx="1">
                  <c:v>reqerment Analysis</c:v>
                </c:pt>
                <c:pt idx="2">
                  <c:v>Time Scheduling</c:v>
                </c:pt>
                <c:pt idx="3">
                  <c:v>Flow Diagram</c:v>
                </c:pt>
                <c:pt idx="4">
                  <c:v>Algorthm Design</c:v>
                </c:pt>
                <c:pt idx="5">
                  <c:v>Sketch</c:v>
                </c:pt>
                <c:pt idx="6">
                  <c:v>Gui Design</c:v>
                </c:pt>
                <c:pt idx="7">
                  <c:v>Adding Activities</c:v>
                </c:pt>
                <c:pt idx="8">
                  <c:v>database connection</c:v>
                </c:pt>
                <c:pt idx="9">
                  <c:v>Final submission</c:v>
                </c:pt>
                <c:pt idx="10">
                  <c:v>Presentation</c:v>
                </c:pt>
              </c:strCache>
            </c:strRef>
          </c:cat>
          <c:val>
            <c:numRef>
              <c:f>Sheet1!$C$1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EA-44ED-8DC9-4FECE4DB8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92154479"/>
        <c:axId val="993998815"/>
      </c:barChar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  <a:softEdge rad="177800"/>
            </a:effectLst>
            <a:scene3d>
              <a:camera prst="orthographicFront"/>
              <a:lightRig rig="flat" dir="t">
                <a:rot lat="0" lon="0" rev="1800000"/>
              </a:lightRig>
            </a:scene3d>
            <a:sp3d prstMaterial="powder">
              <a:bevelT w="63500" h="25400" prst="coolSlant"/>
              <a:bevelB prst="relaxedInset"/>
            </a:sp3d>
          </c:spPr>
          <c:invertIfNegative val="0"/>
          <c:cat>
            <c:strRef>
              <c:f>Sheet1!$C$1:$C$11</c:f>
              <c:strCache>
                <c:ptCount val="11"/>
                <c:pt idx="0">
                  <c:v>Idea</c:v>
                </c:pt>
                <c:pt idx="1">
                  <c:v>reqerment Analysis</c:v>
                </c:pt>
                <c:pt idx="2">
                  <c:v>Time Scheduling</c:v>
                </c:pt>
                <c:pt idx="3">
                  <c:v>Flow Diagram</c:v>
                </c:pt>
                <c:pt idx="4">
                  <c:v>Algorthm Design</c:v>
                </c:pt>
                <c:pt idx="5">
                  <c:v>Sketch</c:v>
                </c:pt>
                <c:pt idx="6">
                  <c:v>Gui Design</c:v>
                </c:pt>
                <c:pt idx="7">
                  <c:v>Adding Activities</c:v>
                </c:pt>
                <c:pt idx="8">
                  <c:v>database connection</c:v>
                </c:pt>
                <c:pt idx="9">
                  <c:v>Final submission</c:v>
                </c:pt>
                <c:pt idx="10">
                  <c:v>Presentation</c:v>
                </c:pt>
              </c:strCache>
            </c:strRef>
          </c:cat>
          <c:val>
            <c:numRef>
              <c:f>Sheet1!$D$1:$D$11</c:f>
              <c:numCache>
                <c:formatCode>General</c:formatCode>
                <c:ptCount val="11"/>
                <c:pt idx="0">
                  <c:v>2</c:v>
                </c:pt>
                <c:pt idx="1">
                  <c:v>1.3</c:v>
                </c:pt>
                <c:pt idx="2">
                  <c:v>3</c:v>
                </c:pt>
                <c:pt idx="3">
                  <c:v>6</c:v>
                </c:pt>
                <c:pt idx="4">
                  <c:v>5</c:v>
                </c:pt>
                <c:pt idx="5">
                  <c:v>2</c:v>
                </c:pt>
                <c:pt idx="6">
                  <c:v>3</c:v>
                </c:pt>
                <c:pt idx="7">
                  <c:v>5</c:v>
                </c:pt>
                <c:pt idx="8">
                  <c:v>2</c:v>
                </c:pt>
                <c:pt idx="9">
                  <c:v>6</c:v>
                </c:pt>
                <c:pt idx="1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EA-44ED-8DC9-4FECE4DB8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6"/>
        <c:axId val="573349952"/>
        <c:axId val="499969848"/>
      </c:barChart>
      <c:catAx>
        <c:axId val="992154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accent1">
                        <a:lumMod val="60000"/>
                        <a:lumOff val="40000"/>
                      </a:schemeClr>
                    </a:solidFill>
                  </a:rPr>
                  <a:t>Activities</a:t>
                </a:r>
                <a:endParaRPr lang="en-US" b="1">
                  <a:solidFill>
                    <a:schemeClr val="accent1">
                      <a:lumMod val="60000"/>
                      <a:lumOff val="40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3998815"/>
        <c:crosses val="autoZero"/>
        <c:auto val="1"/>
        <c:lblAlgn val="ctr"/>
        <c:lblOffset val="100"/>
        <c:noMultiLvlLbl val="0"/>
      </c:catAx>
      <c:valAx>
        <c:axId val="99399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accent1">
                        <a:lumMod val="60000"/>
                        <a:lumOff val="40000"/>
                      </a:schemeClr>
                    </a:solidFill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1.8973695558430356E-2"/>
              <c:y val="0.4393554972295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154479"/>
        <c:crosses val="autoZero"/>
        <c:crossBetween val="between"/>
      </c:valAx>
      <c:valAx>
        <c:axId val="49996984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349952"/>
        <c:crosses val="max"/>
        <c:crossBetween val="between"/>
      </c:valAx>
      <c:catAx>
        <c:axId val="5733499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9969848"/>
        <c:crosses val="autoZero"/>
        <c:auto val="1"/>
        <c:lblAlgn val="ctr"/>
        <c:lblOffset val="100"/>
        <c:noMultiLvlLbl val="0"/>
      </c:cat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45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Custom 296">
      <a:dk1>
        <a:srgbClr val="5B636B"/>
      </a:dk1>
      <a:lt1>
        <a:sysClr val="window" lastClr="FFFFFF"/>
      </a:lt1>
      <a:dk2>
        <a:srgbClr val="465C74"/>
      </a:dk2>
      <a:lt2>
        <a:srgbClr val="F0F0E0"/>
      </a:lt2>
      <a:accent1>
        <a:srgbClr val="0B3964"/>
      </a:accent1>
      <a:accent2>
        <a:srgbClr val="591642"/>
      </a:accent2>
      <a:accent3>
        <a:srgbClr val="7EA1B0"/>
      </a:accent3>
      <a:accent4>
        <a:srgbClr val="0A515D"/>
      </a:accent4>
      <a:accent5>
        <a:srgbClr val="797D7E"/>
      </a:accent5>
      <a:accent6>
        <a:srgbClr val="B2D4BD"/>
      </a:accent6>
      <a:hlink>
        <a:srgbClr val="073D62"/>
      </a:hlink>
      <a:folHlink>
        <a:srgbClr val="522647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312178C-2034-47D2-A2E2-115408124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805DA-6BF3-4C76-A2EC-14218D4FE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7E0B3-CA9F-423F-95BB-C2C5272F5B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Career change checklist.dotx</Template>
  <TotalTime>0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2020-01-12T13:04:00Z</dcterms:created>
  <dcterms:modified xsi:type="dcterms:W3CDTF">2020-03-16T15:57:00Z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